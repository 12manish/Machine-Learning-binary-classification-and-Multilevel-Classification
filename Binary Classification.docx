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A102DA8" w14:textId="2E0CD056" w:rsidR="00E81978" w:rsidRPr="00770E5E" w:rsidRDefault="00C43AE3">
      <w:pPr>
        <w:pStyle w:val="Title"/>
        <w:rPr>
          <w:rFonts w:ascii="Calibri" w:hAnsi="Calibri"/>
          <w:b/>
          <w:color w:val="000000" w:themeColor="text1"/>
        </w:rPr>
      </w:pPr>
      <w:sdt>
        <w:sdtPr>
          <w:rPr>
            <w:rFonts w:ascii="Calibri" w:hAnsi="Calibri" w:cs="Calibri"/>
            <w:b/>
            <w:color w:val="000000" w:themeColor="text1"/>
            <w:kern w:val="0"/>
          </w:rPr>
          <w:alias w:val="Title:"/>
          <w:tag w:val="Title:"/>
          <w:id w:val="726351117"/>
          <w:placeholder>
            <w:docPart w:val="58582EC472444FFFA74BF452A4165EA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444BC">
            <w:rPr>
              <w:rFonts w:ascii="Calibri" w:hAnsi="Calibri" w:cs="Calibri"/>
              <w:b/>
              <w:color w:val="000000" w:themeColor="text1"/>
              <w:kern w:val="0"/>
            </w:rPr>
            <w:br/>
            <w:t>Assessment Task 2: Individual Problem solving task</w:t>
          </w:r>
        </w:sdtContent>
      </w:sdt>
    </w:p>
    <w:p w14:paraId="562E9741" w14:textId="38B3AF13" w:rsidR="00E81978" w:rsidRPr="00A9544C" w:rsidRDefault="00E81978">
      <w:pPr>
        <w:rPr>
          <w:rFonts w:ascii="Calibri" w:hAnsi="Calibri"/>
          <w:color w:val="000000" w:themeColor="text1"/>
        </w:rPr>
      </w:pPr>
    </w:p>
    <w:p w14:paraId="60502D77" w14:textId="7EED0598" w:rsidR="00F4583F" w:rsidRPr="00A9544C" w:rsidRDefault="00F4583F">
      <w:pPr>
        <w:rPr>
          <w:rFonts w:ascii="Calibri" w:hAnsi="Calibri"/>
          <w:color w:val="000000" w:themeColor="text1"/>
        </w:rPr>
      </w:pPr>
    </w:p>
    <w:p w14:paraId="65FC907A" w14:textId="253F86B1" w:rsidR="00F4583F" w:rsidRPr="00A9544C" w:rsidRDefault="00F4583F">
      <w:pPr>
        <w:rPr>
          <w:rFonts w:ascii="Calibri" w:hAnsi="Calibri"/>
          <w:color w:val="000000" w:themeColor="text1"/>
        </w:rPr>
      </w:pPr>
    </w:p>
    <w:p w14:paraId="111EFD22" w14:textId="6CE1CA1B" w:rsidR="00F4583F" w:rsidRPr="00A9544C" w:rsidRDefault="00F4583F">
      <w:pPr>
        <w:rPr>
          <w:rFonts w:ascii="Calibri" w:hAnsi="Calibri"/>
          <w:color w:val="000000" w:themeColor="text1"/>
        </w:rPr>
      </w:pPr>
    </w:p>
    <w:p w14:paraId="2D1355F6" w14:textId="59D5846D" w:rsidR="00F4583F" w:rsidRPr="00A9544C" w:rsidRDefault="00F4583F">
      <w:pPr>
        <w:rPr>
          <w:rFonts w:ascii="Calibri" w:hAnsi="Calibri"/>
          <w:color w:val="000000" w:themeColor="text1"/>
        </w:rPr>
      </w:pPr>
    </w:p>
    <w:p w14:paraId="6F461D11" w14:textId="6FD5FC59" w:rsidR="00F4583F" w:rsidRPr="00A9544C" w:rsidRDefault="00F4583F">
      <w:pPr>
        <w:rPr>
          <w:rFonts w:ascii="Calibri" w:hAnsi="Calibri"/>
          <w:color w:val="000000" w:themeColor="text1"/>
        </w:rPr>
      </w:pPr>
    </w:p>
    <w:p w14:paraId="7F3EE72D" w14:textId="2B37AB80" w:rsidR="00F4583F" w:rsidRPr="00A9544C" w:rsidRDefault="00F4583F">
      <w:pPr>
        <w:rPr>
          <w:rFonts w:ascii="Calibri" w:hAnsi="Calibri"/>
          <w:color w:val="000000" w:themeColor="text1"/>
        </w:rPr>
      </w:pPr>
    </w:p>
    <w:p w14:paraId="11BB149C" w14:textId="5112669C" w:rsidR="00F4583F" w:rsidRPr="00A9544C" w:rsidRDefault="00F4583F">
      <w:pPr>
        <w:rPr>
          <w:rFonts w:ascii="Calibri" w:hAnsi="Calibri"/>
          <w:color w:val="000000" w:themeColor="text1"/>
        </w:rPr>
      </w:pPr>
    </w:p>
    <w:p w14:paraId="49F74284" w14:textId="2DBFA59C" w:rsidR="00F4583F" w:rsidRPr="00A9544C" w:rsidRDefault="00F4583F">
      <w:pPr>
        <w:rPr>
          <w:rFonts w:ascii="Calibri" w:hAnsi="Calibri"/>
          <w:color w:val="000000" w:themeColor="text1"/>
        </w:rPr>
      </w:pPr>
    </w:p>
    <w:p w14:paraId="2C411B7A" w14:textId="58C7EDF0" w:rsidR="00F4583F" w:rsidRPr="00A9544C" w:rsidRDefault="00F4583F">
      <w:pPr>
        <w:rPr>
          <w:rFonts w:ascii="Calibri" w:hAnsi="Calibri"/>
          <w:color w:val="000000" w:themeColor="text1"/>
        </w:rPr>
      </w:pPr>
    </w:p>
    <w:p w14:paraId="08FFE922" w14:textId="5C9F61C4" w:rsidR="00F4583F" w:rsidRPr="00A9544C" w:rsidRDefault="00F4583F">
      <w:pPr>
        <w:rPr>
          <w:rFonts w:ascii="Calibri" w:hAnsi="Calibri"/>
          <w:color w:val="000000" w:themeColor="text1"/>
        </w:rPr>
      </w:pPr>
    </w:p>
    <w:p w14:paraId="697680AE" w14:textId="0233834F" w:rsidR="00F4583F" w:rsidRPr="00A9544C" w:rsidRDefault="00F4583F">
      <w:pPr>
        <w:rPr>
          <w:rFonts w:ascii="Calibri" w:hAnsi="Calibri"/>
          <w:color w:val="000000" w:themeColor="text1"/>
        </w:rPr>
      </w:pPr>
    </w:p>
    <w:p w14:paraId="0D4116FD" w14:textId="151B9E9D" w:rsidR="00F4583F" w:rsidRPr="00A9544C" w:rsidRDefault="00F4583F">
      <w:pPr>
        <w:rPr>
          <w:rFonts w:ascii="Calibri" w:hAnsi="Calibri"/>
          <w:color w:val="000000" w:themeColor="text1"/>
        </w:rPr>
      </w:pPr>
    </w:p>
    <w:p w14:paraId="5FA0A811" w14:textId="315C8A3A" w:rsidR="00F4583F" w:rsidRPr="00A9544C" w:rsidRDefault="00F4583F">
      <w:pPr>
        <w:rPr>
          <w:rFonts w:ascii="Calibri" w:hAnsi="Calibri"/>
          <w:color w:val="000000" w:themeColor="text1"/>
        </w:rPr>
      </w:pPr>
    </w:p>
    <w:p w14:paraId="462FA065" w14:textId="2C292DEA" w:rsidR="00F4583F" w:rsidRPr="00A9544C" w:rsidRDefault="00F4583F">
      <w:pPr>
        <w:rPr>
          <w:rFonts w:ascii="Calibri" w:hAnsi="Calibri"/>
          <w:color w:val="000000" w:themeColor="text1"/>
        </w:rPr>
      </w:pPr>
    </w:p>
    <w:p w14:paraId="42D34113" w14:textId="3D74524A" w:rsidR="00F4583F" w:rsidRPr="00A9544C" w:rsidRDefault="00F4583F">
      <w:pPr>
        <w:rPr>
          <w:rFonts w:ascii="Calibri" w:hAnsi="Calibri"/>
          <w:color w:val="000000" w:themeColor="text1"/>
        </w:rPr>
      </w:pPr>
    </w:p>
    <w:p w14:paraId="3673424A" w14:textId="77777777" w:rsidR="00F4583F" w:rsidRPr="00A9544C" w:rsidRDefault="00F4583F" w:rsidP="00F4583F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Calibri"/>
          <w:color w:val="000000" w:themeColor="text1"/>
          <w:kern w:val="0"/>
        </w:rPr>
      </w:pPr>
    </w:p>
    <w:p w14:paraId="7EC2ECD1" w14:textId="77777777" w:rsidR="00F4583F" w:rsidRPr="00A9544C" w:rsidRDefault="00F4583F" w:rsidP="00F4583F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Calibri"/>
          <w:color w:val="000000" w:themeColor="text1"/>
          <w:kern w:val="0"/>
        </w:rPr>
      </w:pPr>
      <w:r w:rsidRPr="00A9544C">
        <w:rPr>
          <w:rFonts w:ascii="Calibri" w:hAnsi="Calibri" w:cs="Calibri"/>
          <w:color w:val="000000" w:themeColor="text1"/>
          <w:kern w:val="0"/>
        </w:rPr>
        <w:t xml:space="preserve"> </w:t>
      </w:r>
      <w:r w:rsidRPr="00A9544C">
        <w:rPr>
          <w:rFonts w:ascii="Calibri" w:hAnsi="Calibri" w:cs="Calibri"/>
          <w:b/>
          <w:bCs/>
          <w:color w:val="000000" w:themeColor="text1"/>
          <w:kern w:val="0"/>
        </w:rPr>
        <w:t xml:space="preserve">Part-1: Binary Classification </w:t>
      </w:r>
    </w:p>
    <w:p w14:paraId="14770221" w14:textId="77777777" w:rsidR="00F4583F" w:rsidRPr="00A9544C" w:rsidRDefault="00F4583F" w:rsidP="00F4583F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Calibri"/>
          <w:color w:val="000000" w:themeColor="text1"/>
          <w:kern w:val="0"/>
        </w:rPr>
      </w:pPr>
    </w:p>
    <w:p w14:paraId="1164748A" w14:textId="6F89763D" w:rsidR="00F4583F" w:rsidRPr="00A9544C" w:rsidRDefault="00F4583F" w:rsidP="00F4583F">
      <w:pPr>
        <w:ind w:firstLine="0"/>
        <w:jc w:val="both"/>
        <w:rPr>
          <w:rFonts w:ascii="Calibri" w:hAnsi="Calibri" w:cs="Calibri"/>
          <w:color w:val="000000" w:themeColor="text1"/>
          <w:kern w:val="0"/>
        </w:rPr>
      </w:pPr>
      <w:r w:rsidRPr="00A9544C">
        <w:rPr>
          <w:rFonts w:ascii="Calibri" w:hAnsi="Calibri" w:cs="Calibri"/>
          <w:color w:val="000000" w:themeColor="text1"/>
          <w:kern w:val="0"/>
        </w:rPr>
        <w:t>For this problem, we will use a subset of the Wisconsin Breast Cancer dataset. Note that this dataset has some information missing.</w:t>
      </w:r>
    </w:p>
    <w:p w14:paraId="3B31CEC0" w14:textId="77777777" w:rsidR="00F4583F" w:rsidRPr="00A9544C" w:rsidRDefault="00F4583F" w:rsidP="00F4583F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Calibri"/>
          <w:color w:val="000000" w:themeColor="text1"/>
          <w:kern w:val="0"/>
        </w:rPr>
      </w:pPr>
    </w:p>
    <w:p w14:paraId="26FAD3F9" w14:textId="24F0C912" w:rsidR="00F4583F" w:rsidRPr="00A9544C" w:rsidRDefault="00F4583F" w:rsidP="00F4583F">
      <w:pPr>
        <w:pStyle w:val="ListParagraph"/>
        <w:numPr>
          <w:ilvl w:val="1"/>
          <w:numId w:val="16"/>
        </w:numPr>
        <w:jc w:val="both"/>
        <w:rPr>
          <w:rFonts w:ascii="Calibri" w:hAnsi="Calibri" w:cs="Calibri"/>
          <w:b/>
          <w:bCs/>
          <w:color w:val="000000" w:themeColor="text1"/>
          <w:kern w:val="0"/>
        </w:rPr>
      </w:pPr>
      <w:r w:rsidRPr="00A9544C">
        <w:rPr>
          <w:rFonts w:ascii="Calibri" w:hAnsi="Calibri" w:cs="Calibri"/>
          <w:b/>
          <w:bCs/>
          <w:color w:val="000000" w:themeColor="text1"/>
          <w:kern w:val="0"/>
        </w:rPr>
        <w:t>Data Munging:</w:t>
      </w:r>
    </w:p>
    <w:p w14:paraId="7FA2BF3C" w14:textId="77777777" w:rsidR="00F4583F" w:rsidRPr="00A9544C" w:rsidRDefault="00F4583F" w:rsidP="00F4583F">
      <w:pPr>
        <w:pStyle w:val="Default"/>
        <w:numPr>
          <w:ilvl w:val="0"/>
          <w:numId w:val="17"/>
        </w:numPr>
        <w:rPr>
          <w:rFonts w:ascii="Calibri" w:hAnsi="Calibri"/>
          <w:color w:val="000000" w:themeColor="text1"/>
        </w:rPr>
      </w:pPr>
      <w:r w:rsidRPr="00A9544C">
        <w:rPr>
          <w:rFonts w:ascii="Calibri" w:hAnsi="Calibri"/>
          <w:color w:val="000000" w:themeColor="text1"/>
        </w:rPr>
        <w:t xml:space="preserve">Read the training and testing data. Print the number of features in the dataset. </w:t>
      </w:r>
    </w:p>
    <w:p w14:paraId="10995E34" w14:textId="77777777" w:rsidR="00F4583F" w:rsidRPr="00A9544C" w:rsidRDefault="00F4583F" w:rsidP="00F4583F">
      <w:pPr>
        <w:pStyle w:val="ListParagraph"/>
        <w:ind w:left="420"/>
        <w:jc w:val="both"/>
        <w:rPr>
          <w:rFonts w:ascii="Calibri" w:hAnsi="Calibri"/>
          <w:color w:val="000000" w:themeColor="text1"/>
        </w:rPr>
      </w:pPr>
      <w:proofErr w:type="gramStart"/>
      <w:r w:rsidRPr="00A9544C">
        <w:rPr>
          <w:rFonts w:ascii="Calibri" w:hAnsi="Calibri"/>
          <w:color w:val="000000" w:themeColor="text1"/>
        </w:rPr>
        <w:t>train=</w:t>
      </w:r>
      <w:proofErr w:type="spellStart"/>
      <w:proofErr w:type="gramEnd"/>
      <w:r w:rsidRPr="00A9544C">
        <w:rPr>
          <w:rFonts w:ascii="Calibri" w:hAnsi="Calibri"/>
          <w:color w:val="000000" w:themeColor="text1"/>
        </w:rPr>
        <w:t>pd.read_csv</w:t>
      </w:r>
      <w:proofErr w:type="spellEnd"/>
      <w:r w:rsidRPr="00A9544C">
        <w:rPr>
          <w:rFonts w:ascii="Calibri" w:hAnsi="Calibri"/>
          <w:color w:val="000000" w:themeColor="text1"/>
        </w:rPr>
        <w:t>("train_wbcd.csv")</w:t>
      </w:r>
    </w:p>
    <w:p w14:paraId="01D50A08" w14:textId="6202F0F5" w:rsidR="00F4583F" w:rsidRPr="00A9544C" w:rsidRDefault="00F4583F" w:rsidP="00F4583F">
      <w:pPr>
        <w:pStyle w:val="ListParagraph"/>
        <w:ind w:left="420"/>
        <w:jc w:val="both"/>
        <w:rPr>
          <w:rFonts w:ascii="Calibri" w:hAnsi="Calibri"/>
          <w:color w:val="000000" w:themeColor="text1"/>
        </w:rPr>
      </w:pPr>
      <w:proofErr w:type="gramStart"/>
      <w:r w:rsidRPr="00A9544C">
        <w:rPr>
          <w:rFonts w:ascii="Calibri" w:hAnsi="Calibri"/>
          <w:color w:val="000000" w:themeColor="text1"/>
        </w:rPr>
        <w:t>test=</w:t>
      </w:r>
      <w:proofErr w:type="spellStart"/>
      <w:proofErr w:type="gramEnd"/>
      <w:r w:rsidRPr="00A9544C">
        <w:rPr>
          <w:rFonts w:ascii="Calibri" w:hAnsi="Calibri"/>
          <w:color w:val="000000" w:themeColor="text1"/>
        </w:rPr>
        <w:t>pd.read_csv</w:t>
      </w:r>
      <w:proofErr w:type="spellEnd"/>
      <w:r w:rsidRPr="00A9544C">
        <w:rPr>
          <w:rFonts w:ascii="Calibri" w:hAnsi="Calibri"/>
          <w:color w:val="000000" w:themeColor="text1"/>
        </w:rPr>
        <w:t>("test_wbcd.csv")</w:t>
      </w:r>
    </w:p>
    <w:p w14:paraId="401F02DC" w14:textId="77777777" w:rsidR="00F4583F" w:rsidRPr="00A9544C" w:rsidRDefault="00F4583F" w:rsidP="00F4583F">
      <w:pPr>
        <w:pStyle w:val="ListParagraph"/>
        <w:ind w:left="420"/>
        <w:jc w:val="both"/>
        <w:rPr>
          <w:rFonts w:ascii="Calibri" w:hAnsi="Calibri"/>
          <w:color w:val="000000" w:themeColor="text1"/>
        </w:rPr>
      </w:pPr>
      <w:proofErr w:type="gramStart"/>
      <w:r w:rsidRPr="00A9544C">
        <w:rPr>
          <w:rFonts w:ascii="Calibri" w:hAnsi="Calibri"/>
          <w:color w:val="000000" w:themeColor="text1"/>
        </w:rPr>
        <w:t>print(</w:t>
      </w:r>
      <w:proofErr w:type="spellStart"/>
      <w:proofErr w:type="gramEnd"/>
      <w:r w:rsidRPr="00A9544C">
        <w:rPr>
          <w:rFonts w:ascii="Calibri" w:hAnsi="Calibri"/>
          <w:color w:val="000000" w:themeColor="text1"/>
        </w:rPr>
        <w:t>train.shape</w:t>
      </w:r>
      <w:proofErr w:type="spellEnd"/>
      <w:r w:rsidRPr="00A9544C">
        <w:rPr>
          <w:rFonts w:ascii="Calibri" w:hAnsi="Calibri"/>
          <w:color w:val="000000" w:themeColor="text1"/>
        </w:rPr>
        <w:t>)</w:t>
      </w:r>
    </w:p>
    <w:p w14:paraId="25E2BF7F" w14:textId="018256B5" w:rsidR="00F4583F" w:rsidRPr="00A9544C" w:rsidRDefault="00F4583F" w:rsidP="00F4583F">
      <w:pPr>
        <w:pStyle w:val="ListParagraph"/>
        <w:ind w:left="420"/>
        <w:jc w:val="both"/>
        <w:rPr>
          <w:rFonts w:ascii="Calibri" w:hAnsi="Calibri"/>
          <w:color w:val="000000" w:themeColor="text1"/>
        </w:rPr>
      </w:pPr>
      <w:proofErr w:type="gramStart"/>
      <w:r w:rsidRPr="00A9544C">
        <w:rPr>
          <w:rFonts w:ascii="Calibri" w:hAnsi="Calibri"/>
          <w:color w:val="000000" w:themeColor="text1"/>
        </w:rPr>
        <w:t>print(</w:t>
      </w:r>
      <w:proofErr w:type="spellStart"/>
      <w:proofErr w:type="gramEnd"/>
      <w:r w:rsidRPr="00A9544C">
        <w:rPr>
          <w:rFonts w:ascii="Calibri" w:hAnsi="Calibri"/>
          <w:color w:val="000000" w:themeColor="text1"/>
        </w:rPr>
        <w:t>test.shape</w:t>
      </w:r>
      <w:proofErr w:type="spellEnd"/>
      <w:r w:rsidRPr="00A9544C">
        <w:rPr>
          <w:rFonts w:ascii="Calibri" w:hAnsi="Calibri"/>
          <w:color w:val="000000" w:themeColor="text1"/>
        </w:rPr>
        <w:t>)</w:t>
      </w:r>
    </w:p>
    <w:p w14:paraId="7DD23369" w14:textId="32733ADC" w:rsidR="00F4583F" w:rsidRPr="00770E5E" w:rsidRDefault="00F4583F" w:rsidP="00770E5E">
      <w:pPr>
        <w:ind w:firstLine="0"/>
        <w:jc w:val="both"/>
        <w:rPr>
          <w:rFonts w:ascii="Calibri" w:hAnsi="Calibri"/>
          <w:b/>
          <w:color w:val="000000" w:themeColor="text1"/>
        </w:rPr>
      </w:pPr>
      <w:r w:rsidRPr="00770E5E">
        <w:rPr>
          <w:rFonts w:ascii="Calibri" w:hAnsi="Calibri"/>
          <w:b/>
          <w:color w:val="000000" w:themeColor="text1"/>
        </w:rPr>
        <w:t>Output:</w:t>
      </w:r>
    </w:p>
    <w:p w14:paraId="198E8DF8" w14:textId="77777777" w:rsidR="00F4583F" w:rsidRPr="00A9544C" w:rsidRDefault="00F4583F" w:rsidP="00F45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(100, 32)</w:t>
      </w:r>
    </w:p>
    <w:p w14:paraId="0CE92F99" w14:textId="77777777" w:rsidR="00F4583F" w:rsidRPr="00A9544C" w:rsidRDefault="00F4583F" w:rsidP="00F45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(20, 32)</w:t>
      </w:r>
    </w:p>
    <w:p w14:paraId="09A5E018" w14:textId="7043602C" w:rsidR="00F4583F" w:rsidRPr="00A9544C" w:rsidRDefault="00F4583F" w:rsidP="00F4583F">
      <w:pPr>
        <w:pStyle w:val="ListParagraph"/>
        <w:ind w:left="420"/>
        <w:jc w:val="both"/>
        <w:rPr>
          <w:rFonts w:ascii="Calibri" w:hAnsi="Calibri"/>
          <w:color w:val="000000" w:themeColor="text1"/>
        </w:rPr>
      </w:pPr>
    </w:p>
    <w:p w14:paraId="188387FF" w14:textId="24748854" w:rsidR="00F4583F" w:rsidRPr="00A9544C" w:rsidRDefault="00F4583F" w:rsidP="00F4583F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</w:p>
    <w:p w14:paraId="0904EF92" w14:textId="6E4B3A0C" w:rsidR="00F4583F" w:rsidRPr="00A9544C" w:rsidRDefault="00F4583F" w:rsidP="00F4583F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ind w:firstLine="0"/>
        <w:rPr>
          <w:rFonts w:ascii="Calibri" w:hAnsi="Calibri" w:cs="Calibri"/>
          <w:color w:val="000000" w:themeColor="text1"/>
          <w:kern w:val="0"/>
        </w:rPr>
      </w:pPr>
      <w:r w:rsidRPr="00A9544C">
        <w:rPr>
          <w:rFonts w:ascii="Calibri" w:hAnsi="Calibri" w:cs="Calibri"/>
          <w:color w:val="000000" w:themeColor="text1"/>
          <w:kern w:val="0"/>
        </w:rPr>
        <w:t xml:space="preserve">For the data label, print the total number of B's and M's in the training and testing data. Comment on the class distribution. Is it balanced or unbalanced? </w:t>
      </w:r>
    </w:p>
    <w:p w14:paraId="56FEBECB" w14:textId="05EA42E6" w:rsidR="00B2509A" w:rsidRPr="00A9544C" w:rsidRDefault="00B2509A" w:rsidP="00B2509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kern w:val="0"/>
        </w:rPr>
      </w:pPr>
    </w:p>
    <w:p w14:paraId="07151A2B" w14:textId="4F99A854" w:rsidR="00B2509A" w:rsidRPr="00A9544C" w:rsidRDefault="00B2509A" w:rsidP="00B2509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kern w:val="0"/>
        </w:rPr>
      </w:pPr>
    </w:p>
    <w:p w14:paraId="54DB8E02" w14:textId="27DD7C4A" w:rsidR="00B2509A" w:rsidRPr="00A9544C" w:rsidRDefault="00B2509A" w:rsidP="00B2509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kern w:val="0"/>
        </w:rPr>
      </w:pPr>
      <w:proofErr w:type="spellStart"/>
      <w:r w:rsidRPr="00A9544C">
        <w:rPr>
          <w:rFonts w:ascii="Calibri" w:hAnsi="Calibri" w:cs="Calibri"/>
          <w:color w:val="000000" w:themeColor="text1"/>
          <w:kern w:val="0"/>
        </w:rPr>
        <w:t>train.Diagnosis.value_</w:t>
      </w:r>
      <w:proofErr w:type="gramStart"/>
      <w:r w:rsidRPr="00A9544C">
        <w:rPr>
          <w:rFonts w:ascii="Calibri" w:hAnsi="Calibri" w:cs="Calibri"/>
          <w:color w:val="000000" w:themeColor="text1"/>
          <w:kern w:val="0"/>
        </w:rPr>
        <w:t>counts</w:t>
      </w:r>
      <w:proofErr w:type="spellEnd"/>
      <w:r w:rsidRPr="00A9544C">
        <w:rPr>
          <w:rFonts w:ascii="Calibri" w:hAnsi="Calibri" w:cs="Calibri"/>
          <w:color w:val="000000" w:themeColor="text1"/>
          <w:kern w:val="0"/>
        </w:rPr>
        <w:t>()</w:t>
      </w:r>
      <w:proofErr w:type="gramEnd"/>
    </w:p>
    <w:p w14:paraId="76F5EC89" w14:textId="538032D0" w:rsidR="00B2509A" w:rsidRPr="00A9544C" w:rsidRDefault="00B2509A" w:rsidP="00B2509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kern w:val="0"/>
        </w:rPr>
      </w:pPr>
    </w:p>
    <w:p w14:paraId="4E9179FB" w14:textId="77777777" w:rsidR="00B2509A" w:rsidRPr="00A9544C" w:rsidRDefault="00B2509A" w:rsidP="00B2509A">
      <w:pPr>
        <w:shd w:val="clear" w:color="auto" w:fill="F7F7F7"/>
        <w:spacing w:line="291" w:lineRule="atLeast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hAnsi="Calibri" w:cs="Calibri"/>
          <w:color w:val="000000" w:themeColor="text1"/>
          <w:kern w:val="0"/>
        </w:rPr>
        <w:t xml:space="preserve">Output: </w:t>
      </w:r>
    </w:p>
    <w:p w14:paraId="3E017012" w14:textId="692B2FB2" w:rsidR="00B2509A" w:rsidRPr="00A9544C" w:rsidRDefault="00B2509A" w:rsidP="00B2509A">
      <w:pPr>
        <w:shd w:val="clear" w:color="auto" w:fill="FFFFFF"/>
        <w:spacing w:line="291" w:lineRule="atLeast"/>
        <w:ind w:firstLine="0"/>
        <w:jc w:val="right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58352CDE" w14:textId="77777777" w:rsidR="00B2509A" w:rsidRPr="00A9544C" w:rsidRDefault="00B2509A" w:rsidP="00B2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B    58</w:t>
      </w:r>
    </w:p>
    <w:p w14:paraId="0B0721AF" w14:textId="77777777" w:rsidR="00B2509A" w:rsidRPr="00A9544C" w:rsidRDefault="00B2509A" w:rsidP="00B2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M    42</w:t>
      </w:r>
    </w:p>
    <w:p w14:paraId="2BA3F2AB" w14:textId="77777777" w:rsidR="00B2509A" w:rsidRPr="00A9544C" w:rsidRDefault="00B2509A" w:rsidP="00B2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Name: Diagnosis, </w:t>
      </w:r>
      <w:proofErr w:type="spellStart"/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dtype</w:t>
      </w:r>
      <w:proofErr w:type="spellEnd"/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: int64</w:t>
      </w:r>
    </w:p>
    <w:p w14:paraId="782A36E4" w14:textId="77E0114A" w:rsidR="00B2509A" w:rsidRPr="00A9544C" w:rsidRDefault="00B2509A" w:rsidP="00B2509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kern w:val="0"/>
        </w:rPr>
      </w:pPr>
    </w:p>
    <w:p w14:paraId="71614FA1" w14:textId="38D19CE0" w:rsidR="00B2509A" w:rsidRPr="00A9544C" w:rsidRDefault="00B2509A" w:rsidP="00B2509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kern w:val="0"/>
        </w:rPr>
      </w:pPr>
      <w:proofErr w:type="spellStart"/>
      <w:r w:rsidRPr="00A9544C">
        <w:rPr>
          <w:rFonts w:ascii="Calibri" w:hAnsi="Calibri" w:cs="Calibri"/>
          <w:color w:val="000000" w:themeColor="text1"/>
          <w:kern w:val="0"/>
        </w:rPr>
        <w:t>test.Diagnosis.value_</w:t>
      </w:r>
      <w:proofErr w:type="gramStart"/>
      <w:r w:rsidRPr="00A9544C">
        <w:rPr>
          <w:rFonts w:ascii="Calibri" w:hAnsi="Calibri" w:cs="Calibri"/>
          <w:color w:val="000000" w:themeColor="text1"/>
          <w:kern w:val="0"/>
        </w:rPr>
        <w:t>counts</w:t>
      </w:r>
      <w:proofErr w:type="spellEnd"/>
      <w:r w:rsidRPr="00A9544C">
        <w:rPr>
          <w:rFonts w:ascii="Calibri" w:hAnsi="Calibri" w:cs="Calibri"/>
          <w:color w:val="000000" w:themeColor="text1"/>
          <w:kern w:val="0"/>
        </w:rPr>
        <w:t>()</w:t>
      </w:r>
      <w:proofErr w:type="gramEnd"/>
    </w:p>
    <w:p w14:paraId="37C46C4B" w14:textId="77777777" w:rsidR="00B2509A" w:rsidRPr="00A9544C" w:rsidRDefault="00B2509A" w:rsidP="00B2509A">
      <w:pPr>
        <w:pStyle w:val="HTMLPreformatted"/>
        <w:wordWrap w:val="0"/>
        <w:spacing w:line="291" w:lineRule="atLeast"/>
        <w:textAlignment w:val="baseline"/>
        <w:rPr>
          <w:rFonts w:ascii="Calibri" w:hAnsi="Calibri" w:cs="Calibri"/>
          <w:color w:val="000000" w:themeColor="text1"/>
          <w:kern w:val="0"/>
          <w:sz w:val="24"/>
          <w:szCs w:val="24"/>
        </w:rPr>
      </w:pPr>
      <w:r w:rsidRPr="00A9544C">
        <w:rPr>
          <w:rFonts w:ascii="Calibri" w:hAnsi="Calibri" w:cs="Calibri"/>
          <w:color w:val="000000" w:themeColor="text1"/>
          <w:kern w:val="0"/>
          <w:sz w:val="24"/>
          <w:szCs w:val="24"/>
        </w:rPr>
        <w:t>Output:</w:t>
      </w:r>
    </w:p>
    <w:p w14:paraId="180B500C" w14:textId="1D67F23A" w:rsidR="00B2509A" w:rsidRPr="00A9544C" w:rsidRDefault="00B2509A" w:rsidP="00B2509A">
      <w:pPr>
        <w:pStyle w:val="HTMLPreformatted"/>
        <w:wordWrap w:val="0"/>
        <w:spacing w:line="291" w:lineRule="atLeast"/>
        <w:textAlignment w:val="baseline"/>
        <w:rPr>
          <w:rFonts w:ascii="Calibri" w:eastAsia="Times New Roman" w:hAnsi="Calibri" w:cs="Courier New"/>
          <w:color w:val="000000" w:themeColor="text1"/>
          <w:kern w:val="0"/>
          <w:sz w:val="24"/>
          <w:szCs w:val="24"/>
          <w:lang w:eastAsia="en-US"/>
        </w:rPr>
      </w:pPr>
      <w:r w:rsidRPr="00A9544C"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</w:t>
      </w:r>
      <w:r w:rsidRPr="00A9544C">
        <w:rPr>
          <w:rFonts w:ascii="Calibri" w:eastAsia="Times New Roman" w:hAnsi="Calibri" w:cs="Courier New"/>
          <w:color w:val="000000" w:themeColor="text1"/>
          <w:kern w:val="0"/>
          <w:sz w:val="24"/>
          <w:szCs w:val="24"/>
          <w:lang w:eastAsia="en-US"/>
        </w:rPr>
        <w:t>B    14</w:t>
      </w:r>
    </w:p>
    <w:p w14:paraId="050A8EDD" w14:textId="77777777" w:rsidR="00B2509A" w:rsidRPr="00A9544C" w:rsidRDefault="00B2509A" w:rsidP="00B2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M     6</w:t>
      </w:r>
    </w:p>
    <w:p w14:paraId="01177819" w14:textId="77777777" w:rsidR="00B2509A" w:rsidRPr="00A9544C" w:rsidRDefault="00B2509A" w:rsidP="00B2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Name: Diagnosis, </w:t>
      </w:r>
      <w:proofErr w:type="spellStart"/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dtype</w:t>
      </w:r>
      <w:proofErr w:type="spellEnd"/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: int64</w:t>
      </w:r>
    </w:p>
    <w:p w14:paraId="5C7C15B7" w14:textId="1F88D20F" w:rsidR="00B2509A" w:rsidRPr="00A9544C" w:rsidRDefault="00B2509A" w:rsidP="00B2509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kern w:val="0"/>
        </w:rPr>
      </w:pPr>
    </w:p>
    <w:p w14:paraId="3D740B2C" w14:textId="551C2390" w:rsidR="00B2509A" w:rsidRPr="00A9544C" w:rsidRDefault="00770E5E" w:rsidP="00B2509A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lastRenderedPageBreak/>
        <w:t xml:space="preserve">Here </w:t>
      </w:r>
      <w:r w:rsidR="00B2509A" w:rsidRPr="00A9544C">
        <w:rPr>
          <w:rFonts w:ascii="Calibri" w:hAnsi="Calibri" w:cs="Calibri"/>
          <w:color w:val="000000" w:themeColor="text1"/>
          <w:kern w:val="0"/>
        </w:rPr>
        <w:t xml:space="preserve">Data is imbalanced but not highly. So we can take </w:t>
      </w:r>
      <w:proofErr w:type="spellStart"/>
      <w:r w:rsidR="00B2509A" w:rsidRPr="00A9544C">
        <w:rPr>
          <w:rFonts w:ascii="Calibri" w:hAnsi="Calibri" w:cs="Calibri"/>
          <w:color w:val="000000" w:themeColor="text1"/>
          <w:kern w:val="0"/>
        </w:rPr>
        <w:t>class_weight</w:t>
      </w:r>
      <w:proofErr w:type="spellEnd"/>
      <w:r w:rsidR="00B2509A" w:rsidRPr="00A9544C">
        <w:rPr>
          <w:rFonts w:ascii="Calibri" w:hAnsi="Calibri" w:cs="Calibri"/>
          <w:color w:val="000000" w:themeColor="text1"/>
          <w:kern w:val="0"/>
        </w:rPr>
        <w:t>="balanced" while applying logistic regression.</w:t>
      </w:r>
    </w:p>
    <w:p w14:paraId="22689D61" w14:textId="77777777" w:rsidR="00B2509A" w:rsidRPr="00A9544C" w:rsidRDefault="00B2509A" w:rsidP="00B2509A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</w:p>
    <w:p w14:paraId="628E28D0" w14:textId="6F638F72" w:rsidR="00B2509A" w:rsidRPr="00A9544C" w:rsidRDefault="00B2509A" w:rsidP="00B2509A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r w:rsidRPr="00A9544C">
        <w:rPr>
          <w:rFonts w:ascii="Calibri" w:hAnsi="Calibri" w:cs="Symbol"/>
          <w:color w:val="000000" w:themeColor="text1"/>
          <w:kern w:val="0"/>
        </w:rPr>
        <w:t xml:space="preserve">• </w:t>
      </w:r>
      <w:r w:rsidRPr="00770E5E">
        <w:rPr>
          <w:rFonts w:ascii="Calibri" w:hAnsi="Calibri" w:cs="Symbol"/>
          <w:b/>
          <w:color w:val="000000" w:themeColor="text1"/>
          <w:kern w:val="0"/>
        </w:rPr>
        <w:t>Print the number of features with missing entries</w:t>
      </w:r>
      <w:r w:rsidRPr="00A9544C">
        <w:rPr>
          <w:rFonts w:ascii="Calibri" w:hAnsi="Calibri" w:cs="Symbol"/>
          <w:color w:val="000000" w:themeColor="text1"/>
          <w:kern w:val="0"/>
        </w:rPr>
        <w:t xml:space="preserve"> </w:t>
      </w:r>
    </w:p>
    <w:p w14:paraId="59830757" w14:textId="12BD896C" w:rsidR="00B2509A" w:rsidRPr="00A9544C" w:rsidRDefault="00B2509A" w:rsidP="00B2509A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</w:p>
    <w:p w14:paraId="2DDA349C" w14:textId="77777777" w:rsidR="00B2509A" w:rsidRPr="00A9544C" w:rsidRDefault="00B2509A" w:rsidP="00B2509A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proofErr w:type="gramStart"/>
      <w:r w:rsidRPr="00A9544C">
        <w:rPr>
          <w:rFonts w:ascii="Calibri" w:hAnsi="Calibri" w:cs="Symbol"/>
          <w:color w:val="000000" w:themeColor="text1"/>
          <w:kern w:val="0"/>
        </w:rPr>
        <w:t>print(</w:t>
      </w:r>
      <w:proofErr w:type="spellStart"/>
      <w:proofErr w:type="gramEnd"/>
      <w:r w:rsidRPr="00A9544C">
        <w:rPr>
          <w:rFonts w:ascii="Calibri" w:hAnsi="Calibri" w:cs="Symbol"/>
          <w:color w:val="000000" w:themeColor="text1"/>
          <w:kern w:val="0"/>
        </w:rPr>
        <w:t>train.columns</w:t>
      </w:r>
      <w:proofErr w:type="spellEnd"/>
      <w:r w:rsidRPr="00A9544C">
        <w:rPr>
          <w:rFonts w:ascii="Calibri" w:hAnsi="Calibri" w:cs="Symbol"/>
          <w:color w:val="000000" w:themeColor="text1"/>
          <w:kern w:val="0"/>
        </w:rPr>
        <w:t>[</w:t>
      </w:r>
      <w:proofErr w:type="spellStart"/>
      <w:r w:rsidRPr="00A9544C">
        <w:rPr>
          <w:rFonts w:ascii="Calibri" w:hAnsi="Calibri" w:cs="Symbol"/>
          <w:color w:val="000000" w:themeColor="text1"/>
          <w:kern w:val="0"/>
        </w:rPr>
        <w:t>train.isnull</w:t>
      </w:r>
      <w:proofErr w:type="spellEnd"/>
      <w:r w:rsidRPr="00A9544C">
        <w:rPr>
          <w:rFonts w:ascii="Calibri" w:hAnsi="Calibri" w:cs="Symbol"/>
          <w:color w:val="000000" w:themeColor="text1"/>
          <w:kern w:val="0"/>
        </w:rPr>
        <w:t>().any()].</w:t>
      </w:r>
      <w:proofErr w:type="spellStart"/>
      <w:r w:rsidRPr="00A9544C">
        <w:rPr>
          <w:rFonts w:ascii="Calibri" w:hAnsi="Calibri" w:cs="Symbol"/>
          <w:color w:val="000000" w:themeColor="text1"/>
          <w:kern w:val="0"/>
        </w:rPr>
        <w:t>tolist</w:t>
      </w:r>
      <w:proofErr w:type="spellEnd"/>
      <w:r w:rsidRPr="00A9544C">
        <w:rPr>
          <w:rFonts w:ascii="Calibri" w:hAnsi="Calibri" w:cs="Symbol"/>
          <w:color w:val="000000" w:themeColor="text1"/>
          <w:kern w:val="0"/>
        </w:rPr>
        <w:t>())</w:t>
      </w:r>
    </w:p>
    <w:p w14:paraId="0C4DAE88" w14:textId="3877A8FC" w:rsidR="00B2509A" w:rsidRPr="00A9544C" w:rsidRDefault="00B2509A" w:rsidP="00B2509A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proofErr w:type="gramStart"/>
      <w:r w:rsidRPr="00A9544C">
        <w:rPr>
          <w:rFonts w:ascii="Calibri" w:hAnsi="Calibri" w:cs="Symbol"/>
          <w:color w:val="000000" w:themeColor="text1"/>
          <w:kern w:val="0"/>
        </w:rPr>
        <w:t>print(</w:t>
      </w:r>
      <w:proofErr w:type="spellStart"/>
      <w:proofErr w:type="gramEnd"/>
      <w:r w:rsidRPr="00A9544C">
        <w:rPr>
          <w:rFonts w:ascii="Calibri" w:hAnsi="Calibri" w:cs="Symbol"/>
          <w:color w:val="000000" w:themeColor="text1"/>
          <w:kern w:val="0"/>
        </w:rPr>
        <w:t>test.columns</w:t>
      </w:r>
      <w:proofErr w:type="spellEnd"/>
      <w:r w:rsidRPr="00A9544C">
        <w:rPr>
          <w:rFonts w:ascii="Calibri" w:hAnsi="Calibri" w:cs="Symbol"/>
          <w:color w:val="000000" w:themeColor="text1"/>
          <w:kern w:val="0"/>
        </w:rPr>
        <w:t>[</w:t>
      </w:r>
      <w:proofErr w:type="spellStart"/>
      <w:r w:rsidRPr="00A9544C">
        <w:rPr>
          <w:rFonts w:ascii="Calibri" w:hAnsi="Calibri" w:cs="Symbol"/>
          <w:color w:val="000000" w:themeColor="text1"/>
          <w:kern w:val="0"/>
        </w:rPr>
        <w:t>test.isnull</w:t>
      </w:r>
      <w:proofErr w:type="spellEnd"/>
      <w:r w:rsidRPr="00A9544C">
        <w:rPr>
          <w:rFonts w:ascii="Calibri" w:hAnsi="Calibri" w:cs="Symbol"/>
          <w:color w:val="000000" w:themeColor="text1"/>
          <w:kern w:val="0"/>
        </w:rPr>
        <w:t>().any()].</w:t>
      </w:r>
      <w:proofErr w:type="spellStart"/>
      <w:r w:rsidRPr="00A9544C">
        <w:rPr>
          <w:rFonts w:ascii="Calibri" w:hAnsi="Calibri" w:cs="Symbol"/>
          <w:color w:val="000000" w:themeColor="text1"/>
          <w:kern w:val="0"/>
        </w:rPr>
        <w:t>tolist</w:t>
      </w:r>
      <w:proofErr w:type="spellEnd"/>
      <w:r w:rsidRPr="00A9544C">
        <w:rPr>
          <w:rFonts w:ascii="Calibri" w:hAnsi="Calibri" w:cs="Symbol"/>
          <w:color w:val="000000" w:themeColor="text1"/>
          <w:kern w:val="0"/>
        </w:rPr>
        <w:t>())</w:t>
      </w:r>
    </w:p>
    <w:p w14:paraId="619A9713" w14:textId="02A29158" w:rsidR="00B2509A" w:rsidRPr="00A9544C" w:rsidRDefault="00B2509A" w:rsidP="00B2509A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</w:p>
    <w:p w14:paraId="31AE7D7D" w14:textId="026920B1" w:rsidR="00B2509A" w:rsidRPr="00A9544C" w:rsidRDefault="00B2509A" w:rsidP="00B2509A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r w:rsidRPr="00A9544C">
        <w:rPr>
          <w:rFonts w:ascii="Calibri" w:hAnsi="Calibri" w:cs="Symbol"/>
          <w:color w:val="000000" w:themeColor="text1"/>
          <w:kern w:val="0"/>
        </w:rPr>
        <w:t>Output:</w:t>
      </w:r>
    </w:p>
    <w:p w14:paraId="6F3F8E19" w14:textId="77777777" w:rsidR="00B2509A" w:rsidRPr="00A9544C" w:rsidRDefault="00B2509A" w:rsidP="00B25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['f21']</w:t>
      </w:r>
    </w:p>
    <w:p w14:paraId="743B4BEA" w14:textId="77777777" w:rsidR="00B2509A" w:rsidRDefault="00B2509A" w:rsidP="00B25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A9544C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['f21']</w:t>
      </w:r>
    </w:p>
    <w:p w14:paraId="7E882587" w14:textId="77777777" w:rsidR="00770E5E" w:rsidRDefault="00770E5E" w:rsidP="00B25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4814B7DC" w14:textId="33E32A22" w:rsidR="00770E5E" w:rsidRDefault="00770E5E" w:rsidP="00B25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Missing Values in train dataset:</w:t>
      </w:r>
    </w:p>
    <w:p w14:paraId="5DDE4AA9" w14:textId="761A82F6" w:rsidR="00770E5E" w:rsidRDefault="00770E5E" w:rsidP="00B25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770E5E">
        <w:rPr>
          <w:rFonts w:ascii="Calibri" w:eastAsia="Times New Roman" w:hAnsi="Calibri" w:cs="Courier New"/>
          <w:noProof/>
          <w:color w:val="000000" w:themeColor="text1"/>
          <w:kern w:val="0"/>
          <w:lang w:eastAsia="en-US"/>
        </w:rPr>
        <w:drawing>
          <wp:inline distT="0" distB="0" distL="0" distR="0" wp14:anchorId="5ED43A94" wp14:editId="493485FA">
            <wp:extent cx="5942946" cy="2238375"/>
            <wp:effectExtent l="0" t="0" r="1270" b="0"/>
            <wp:docPr id="2" name="Picture 2" descr="D:\my 2nd\Task 2\New folde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2nd\Task 2\New folder\downl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64" cy="224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3D55" w14:textId="77777777" w:rsidR="00770E5E" w:rsidRDefault="00770E5E" w:rsidP="00B25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429488A0" w14:textId="6CA79E84" w:rsidR="00770E5E" w:rsidRDefault="00770E5E" w:rsidP="00B25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Missing values in test dataset:</w:t>
      </w:r>
    </w:p>
    <w:p w14:paraId="57979122" w14:textId="77777777" w:rsidR="00770E5E" w:rsidRDefault="00770E5E" w:rsidP="00B25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75790DA2" w14:textId="5C5F4F20" w:rsidR="00770E5E" w:rsidRPr="00A9544C" w:rsidRDefault="00770E5E" w:rsidP="00B25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770E5E">
        <w:rPr>
          <w:rFonts w:ascii="Calibri" w:eastAsia="Times New Roman" w:hAnsi="Calibri" w:cs="Courier New"/>
          <w:noProof/>
          <w:color w:val="000000" w:themeColor="text1"/>
          <w:kern w:val="0"/>
          <w:lang w:eastAsia="en-US"/>
        </w:rPr>
        <w:drawing>
          <wp:inline distT="0" distB="0" distL="0" distR="0" wp14:anchorId="17BAB14E" wp14:editId="323A45BF">
            <wp:extent cx="5942330" cy="2619375"/>
            <wp:effectExtent l="0" t="0" r="1270" b="9525"/>
            <wp:docPr id="8" name="Picture 8" descr="D:\my 2nd\Task 2\New folder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2nd\Task 2\New folder\download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19" cy="26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921D" w14:textId="77777777" w:rsidR="00770E5E" w:rsidRDefault="00770E5E" w:rsidP="0026142C">
      <w:pPr>
        <w:shd w:val="clear" w:color="auto" w:fill="FFFFFF"/>
        <w:spacing w:before="186" w:line="240" w:lineRule="auto"/>
        <w:ind w:firstLine="0"/>
        <w:outlineLvl w:val="2"/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</w:pPr>
    </w:p>
    <w:p w14:paraId="72982CD3" w14:textId="77777777" w:rsidR="00770E5E" w:rsidRDefault="00770E5E" w:rsidP="0026142C">
      <w:pPr>
        <w:shd w:val="clear" w:color="auto" w:fill="FFFFFF"/>
        <w:spacing w:before="186" w:line="240" w:lineRule="auto"/>
        <w:ind w:firstLine="0"/>
        <w:outlineLvl w:val="2"/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</w:pPr>
    </w:p>
    <w:p w14:paraId="52FC8B62" w14:textId="07381E2C" w:rsidR="00770E5E" w:rsidRDefault="00770E5E" w:rsidP="0026142C">
      <w:pPr>
        <w:shd w:val="clear" w:color="auto" w:fill="FFFFFF"/>
        <w:spacing w:before="186" w:line="240" w:lineRule="auto"/>
        <w:ind w:firstLine="0"/>
        <w:outlineLvl w:val="2"/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</w:pPr>
      <w:r w:rsidRPr="00770E5E"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  <w:t>Just to visualize. No missing value</w:t>
      </w:r>
      <w:r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  <w:t>:</w:t>
      </w:r>
    </w:p>
    <w:p w14:paraId="20737C19" w14:textId="19194E64" w:rsidR="00770E5E" w:rsidRDefault="00770E5E" w:rsidP="0026142C">
      <w:pPr>
        <w:shd w:val="clear" w:color="auto" w:fill="FFFFFF"/>
        <w:spacing w:before="186" w:line="240" w:lineRule="auto"/>
        <w:ind w:firstLine="0"/>
        <w:outlineLvl w:val="2"/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</w:pPr>
      <w:r w:rsidRPr="00770E5E">
        <w:rPr>
          <w:rFonts w:ascii="Calibri" w:eastAsia="Times New Roman" w:hAnsi="Calibri" w:cs="Helvetica"/>
          <w:b/>
          <w:bCs/>
          <w:noProof/>
          <w:color w:val="000000" w:themeColor="text1"/>
          <w:kern w:val="0"/>
          <w:lang w:eastAsia="en-US"/>
        </w:rPr>
        <w:drawing>
          <wp:inline distT="0" distB="0" distL="0" distR="0" wp14:anchorId="7427137E" wp14:editId="466B2E2E">
            <wp:extent cx="5943600" cy="2597865"/>
            <wp:effectExtent l="0" t="0" r="0" b="0"/>
            <wp:docPr id="9" name="Picture 9" descr="D:\my 2nd\Task 2\New folder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2nd\Task 2\New folder\download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000D" w14:textId="77777777" w:rsidR="00770E5E" w:rsidRDefault="00770E5E" w:rsidP="0026142C">
      <w:pPr>
        <w:shd w:val="clear" w:color="auto" w:fill="FFFFFF"/>
        <w:spacing w:before="186" w:line="240" w:lineRule="auto"/>
        <w:ind w:firstLine="0"/>
        <w:outlineLvl w:val="2"/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</w:pPr>
    </w:p>
    <w:p w14:paraId="0A4B30F0" w14:textId="77777777" w:rsidR="003444BC" w:rsidRDefault="003444BC" w:rsidP="0026142C">
      <w:pPr>
        <w:shd w:val="clear" w:color="auto" w:fill="FFFFFF"/>
        <w:spacing w:before="186" w:line="240" w:lineRule="auto"/>
        <w:ind w:firstLine="0"/>
        <w:outlineLvl w:val="2"/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</w:pPr>
    </w:p>
    <w:p w14:paraId="4B6DBE64" w14:textId="77777777" w:rsidR="003444BC" w:rsidRPr="00A9544C" w:rsidRDefault="003444BC" w:rsidP="003444BC">
      <w:pPr>
        <w:shd w:val="clear" w:color="auto" w:fill="FFFFFF"/>
        <w:spacing w:before="186" w:line="240" w:lineRule="auto"/>
        <w:ind w:firstLine="0"/>
        <w:outlineLvl w:val="2"/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</w:pPr>
      <w:r w:rsidRPr="00770E5E"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  <w:t>For filling any feature, we can use r mean or median value of the feature values from observed entries. I have choose here median because I feel median imputation will work better because it is a number that is already present in the data set and is less susceptible to outlier errors as compared to mean imputation. Filled missing values with median because of good outliers</w:t>
      </w:r>
      <w:r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  <w:t>.</w:t>
      </w:r>
    </w:p>
    <w:p w14:paraId="1F48EB0B" w14:textId="77777777" w:rsidR="003444BC" w:rsidRDefault="003444BC" w:rsidP="0026142C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</w:p>
    <w:p w14:paraId="467A9BD1" w14:textId="68B86BA1" w:rsidR="00770E5E" w:rsidRDefault="00770E5E" w:rsidP="0026142C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r>
        <w:rPr>
          <w:rFonts w:ascii="Calibri" w:hAnsi="Calibri" w:cs="Symbol"/>
          <w:color w:val="000000" w:themeColor="text1"/>
          <w:kern w:val="0"/>
        </w:rPr>
        <w:t>Code:</w:t>
      </w:r>
    </w:p>
    <w:p w14:paraId="35764334" w14:textId="77777777" w:rsidR="00770E5E" w:rsidRPr="00770E5E" w:rsidRDefault="00770E5E" w:rsidP="00770E5E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proofErr w:type="gramStart"/>
      <w:r w:rsidRPr="00770E5E">
        <w:rPr>
          <w:rFonts w:ascii="Calibri" w:hAnsi="Calibri" w:cs="Symbol"/>
          <w:color w:val="000000" w:themeColor="text1"/>
          <w:kern w:val="0"/>
        </w:rPr>
        <w:t>train.f21.fillna(</w:t>
      </w:r>
      <w:proofErr w:type="gramEnd"/>
      <w:r w:rsidRPr="00770E5E">
        <w:rPr>
          <w:rFonts w:ascii="Calibri" w:hAnsi="Calibri" w:cs="Symbol"/>
          <w:color w:val="000000" w:themeColor="text1"/>
          <w:kern w:val="0"/>
        </w:rPr>
        <w:t>train.f21.median(),</w:t>
      </w:r>
      <w:proofErr w:type="spellStart"/>
      <w:r w:rsidRPr="00770E5E">
        <w:rPr>
          <w:rFonts w:ascii="Calibri" w:hAnsi="Calibri" w:cs="Symbol"/>
          <w:color w:val="000000" w:themeColor="text1"/>
          <w:kern w:val="0"/>
        </w:rPr>
        <w:t>inplace</w:t>
      </w:r>
      <w:proofErr w:type="spellEnd"/>
      <w:r w:rsidRPr="00770E5E">
        <w:rPr>
          <w:rFonts w:ascii="Calibri" w:hAnsi="Calibri" w:cs="Symbol"/>
          <w:color w:val="000000" w:themeColor="text1"/>
          <w:kern w:val="0"/>
        </w:rPr>
        <w:t>=True)</w:t>
      </w:r>
    </w:p>
    <w:p w14:paraId="0EEA4086" w14:textId="14FCEF72" w:rsidR="00770E5E" w:rsidRDefault="00770E5E" w:rsidP="00770E5E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proofErr w:type="gramStart"/>
      <w:r w:rsidRPr="00770E5E">
        <w:rPr>
          <w:rFonts w:ascii="Calibri" w:hAnsi="Calibri" w:cs="Symbol"/>
          <w:color w:val="000000" w:themeColor="text1"/>
          <w:kern w:val="0"/>
        </w:rPr>
        <w:t>test.f21.fillna(</w:t>
      </w:r>
      <w:proofErr w:type="gramEnd"/>
      <w:r w:rsidRPr="00770E5E">
        <w:rPr>
          <w:rFonts w:ascii="Calibri" w:hAnsi="Calibri" w:cs="Symbol"/>
          <w:color w:val="000000" w:themeColor="text1"/>
          <w:kern w:val="0"/>
        </w:rPr>
        <w:t>test.f21.median(),</w:t>
      </w:r>
      <w:proofErr w:type="spellStart"/>
      <w:r w:rsidRPr="00770E5E">
        <w:rPr>
          <w:rFonts w:ascii="Calibri" w:hAnsi="Calibri" w:cs="Symbol"/>
          <w:color w:val="000000" w:themeColor="text1"/>
          <w:kern w:val="0"/>
        </w:rPr>
        <w:t>inplace</w:t>
      </w:r>
      <w:proofErr w:type="spellEnd"/>
      <w:r w:rsidRPr="00770E5E">
        <w:rPr>
          <w:rFonts w:ascii="Calibri" w:hAnsi="Calibri" w:cs="Symbol"/>
          <w:color w:val="000000" w:themeColor="text1"/>
          <w:kern w:val="0"/>
        </w:rPr>
        <w:t>=True)</w:t>
      </w:r>
    </w:p>
    <w:p w14:paraId="0605DD01" w14:textId="77777777" w:rsidR="00770E5E" w:rsidRDefault="00770E5E" w:rsidP="00770E5E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</w:p>
    <w:p w14:paraId="29FC16DA" w14:textId="4AB00930" w:rsidR="00770E5E" w:rsidRDefault="00770E5E" w:rsidP="00770E5E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r>
        <w:rPr>
          <w:rFonts w:ascii="Calibri" w:hAnsi="Calibri" w:cs="Symbol"/>
          <w:color w:val="000000" w:themeColor="text1"/>
          <w:kern w:val="0"/>
        </w:rPr>
        <w:t>After missing values imputation by median data has cleaned.</w:t>
      </w:r>
    </w:p>
    <w:p w14:paraId="47057878" w14:textId="77777777" w:rsidR="00770E5E" w:rsidRPr="0026142C" w:rsidRDefault="00770E5E" w:rsidP="00770E5E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</w:p>
    <w:p w14:paraId="4AAA5173" w14:textId="77777777" w:rsidR="0026142C" w:rsidRDefault="0026142C" w:rsidP="0026142C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r w:rsidRPr="0026142C">
        <w:rPr>
          <w:rFonts w:ascii="Calibri" w:hAnsi="Calibri" w:cs="Symbol"/>
          <w:color w:val="000000" w:themeColor="text1"/>
          <w:kern w:val="0"/>
        </w:rPr>
        <w:t xml:space="preserve"> </w:t>
      </w:r>
    </w:p>
    <w:p w14:paraId="4C2DE169" w14:textId="77777777" w:rsidR="003444BC" w:rsidRPr="0026142C" w:rsidRDefault="003444BC" w:rsidP="0026142C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</w:p>
    <w:p w14:paraId="03039055" w14:textId="461BA6BA" w:rsidR="0026142C" w:rsidRPr="00A9544C" w:rsidRDefault="0026142C" w:rsidP="0026142C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r w:rsidRPr="0026142C">
        <w:rPr>
          <w:rFonts w:ascii="Calibri" w:hAnsi="Calibri" w:cs="Symbol"/>
          <w:color w:val="000000" w:themeColor="text1"/>
          <w:kern w:val="0"/>
        </w:rPr>
        <w:t xml:space="preserve">• </w:t>
      </w:r>
      <w:r w:rsidRPr="00770E5E">
        <w:rPr>
          <w:rFonts w:ascii="Calibri" w:hAnsi="Calibri" w:cs="Symbol"/>
          <w:b/>
          <w:color w:val="000000" w:themeColor="text1"/>
          <w:kern w:val="0"/>
        </w:rPr>
        <w:t>Normalize the training and testing data</w:t>
      </w:r>
      <w:r w:rsidRPr="0026142C">
        <w:rPr>
          <w:rFonts w:ascii="Calibri" w:hAnsi="Calibri" w:cs="Symbol"/>
          <w:color w:val="000000" w:themeColor="text1"/>
          <w:kern w:val="0"/>
        </w:rPr>
        <w:t xml:space="preserve"> </w:t>
      </w:r>
    </w:p>
    <w:p w14:paraId="4302ED72" w14:textId="77777777" w:rsidR="0026142C" w:rsidRPr="00A9544C" w:rsidRDefault="0026142C" w:rsidP="0026142C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proofErr w:type="gramStart"/>
      <w:r w:rsidRPr="00A9544C">
        <w:rPr>
          <w:rFonts w:ascii="Calibri" w:hAnsi="Calibri" w:cs="Symbol"/>
          <w:color w:val="000000" w:themeColor="text1"/>
          <w:kern w:val="0"/>
        </w:rPr>
        <w:t>from</w:t>
      </w:r>
      <w:proofErr w:type="gramEnd"/>
      <w:r w:rsidRPr="00A9544C">
        <w:rPr>
          <w:rFonts w:ascii="Calibri" w:hAnsi="Calibri" w:cs="Symbol"/>
          <w:color w:val="000000" w:themeColor="text1"/>
          <w:kern w:val="0"/>
        </w:rPr>
        <w:t xml:space="preserve"> sklearn.preprocessing import StandardScaler</w:t>
      </w:r>
    </w:p>
    <w:p w14:paraId="625C03E8" w14:textId="77777777" w:rsidR="0026142C" w:rsidRPr="00A9544C" w:rsidRDefault="0026142C" w:rsidP="0026142C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proofErr w:type="gramStart"/>
      <w:r w:rsidRPr="00A9544C">
        <w:rPr>
          <w:rFonts w:ascii="Calibri" w:hAnsi="Calibri" w:cs="Symbol"/>
          <w:color w:val="000000" w:themeColor="text1"/>
          <w:kern w:val="0"/>
        </w:rPr>
        <w:t>sc</w:t>
      </w:r>
      <w:proofErr w:type="gramEnd"/>
      <w:r w:rsidRPr="00A9544C">
        <w:rPr>
          <w:rFonts w:ascii="Calibri" w:hAnsi="Calibri" w:cs="Symbol"/>
          <w:color w:val="000000" w:themeColor="text1"/>
          <w:kern w:val="0"/>
        </w:rPr>
        <w:t xml:space="preserve"> = StandardScaler()</w:t>
      </w:r>
    </w:p>
    <w:p w14:paraId="7F0EBEC8" w14:textId="77777777" w:rsidR="0026142C" w:rsidRPr="00A9544C" w:rsidRDefault="0026142C" w:rsidP="0026142C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r w:rsidRPr="00A9544C">
        <w:rPr>
          <w:rFonts w:ascii="Calibri" w:hAnsi="Calibri" w:cs="Symbol"/>
          <w:color w:val="000000" w:themeColor="text1"/>
          <w:kern w:val="0"/>
        </w:rPr>
        <w:t>X_train_std = sc.fit_transform(X_train)</w:t>
      </w:r>
    </w:p>
    <w:p w14:paraId="2DD800D1" w14:textId="73BA073F" w:rsidR="0026142C" w:rsidRPr="0026142C" w:rsidRDefault="0026142C" w:rsidP="0026142C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  <w:r w:rsidRPr="00A9544C">
        <w:rPr>
          <w:rFonts w:ascii="Calibri" w:hAnsi="Calibri" w:cs="Symbol"/>
          <w:color w:val="000000" w:themeColor="text1"/>
          <w:kern w:val="0"/>
        </w:rPr>
        <w:t xml:space="preserve">X_test_std = </w:t>
      </w:r>
      <w:proofErr w:type="gramStart"/>
      <w:r w:rsidRPr="00A9544C">
        <w:rPr>
          <w:rFonts w:ascii="Calibri" w:hAnsi="Calibri" w:cs="Symbol"/>
          <w:color w:val="000000" w:themeColor="text1"/>
          <w:kern w:val="0"/>
        </w:rPr>
        <w:t>sc.transform(</w:t>
      </w:r>
      <w:proofErr w:type="gramEnd"/>
      <w:r w:rsidRPr="00A9544C">
        <w:rPr>
          <w:rFonts w:ascii="Calibri" w:hAnsi="Calibri" w:cs="Symbol"/>
          <w:color w:val="000000" w:themeColor="text1"/>
          <w:kern w:val="0"/>
        </w:rPr>
        <w:t>X_test)</w:t>
      </w:r>
    </w:p>
    <w:p w14:paraId="6D0409EF" w14:textId="77777777" w:rsidR="0026142C" w:rsidRPr="0026142C" w:rsidRDefault="0026142C" w:rsidP="0026142C">
      <w:pPr>
        <w:shd w:val="clear" w:color="auto" w:fill="FFFFFF"/>
        <w:spacing w:before="186" w:line="240" w:lineRule="auto"/>
        <w:ind w:firstLine="0"/>
        <w:outlineLvl w:val="2"/>
        <w:rPr>
          <w:rFonts w:ascii="Calibri" w:eastAsia="Times New Roman" w:hAnsi="Calibri" w:cs="Helvetica"/>
          <w:b/>
          <w:bCs/>
          <w:color w:val="000000" w:themeColor="text1"/>
          <w:kern w:val="0"/>
          <w:lang w:eastAsia="en-US"/>
        </w:rPr>
      </w:pPr>
    </w:p>
    <w:p w14:paraId="6F3B5494" w14:textId="77777777" w:rsidR="00770E5E" w:rsidRPr="00770E5E" w:rsidRDefault="00770E5E" w:rsidP="00770E5E">
      <w:pPr>
        <w:ind w:firstLine="0"/>
        <w:jc w:val="both"/>
        <w:rPr>
          <w:rFonts w:ascii="Calibri" w:hAnsi="Calibri"/>
          <w:color w:val="000000" w:themeColor="text1"/>
        </w:rPr>
      </w:pPr>
    </w:p>
    <w:p w14:paraId="5228B3D7" w14:textId="77777777" w:rsidR="00770E5E" w:rsidRPr="00A9544C" w:rsidRDefault="00770E5E" w:rsidP="00F4583F">
      <w:pPr>
        <w:pStyle w:val="ListParagraph"/>
        <w:ind w:left="420"/>
        <w:jc w:val="both"/>
        <w:rPr>
          <w:rFonts w:ascii="Calibri" w:hAnsi="Calibri"/>
          <w:color w:val="000000" w:themeColor="text1"/>
        </w:rPr>
      </w:pPr>
    </w:p>
    <w:p w14:paraId="10E9DEFD" w14:textId="771C591D" w:rsidR="0026142C" w:rsidRPr="00A9544C" w:rsidRDefault="0026142C" w:rsidP="0026142C">
      <w:pPr>
        <w:pStyle w:val="ListParagraph"/>
        <w:numPr>
          <w:ilvl w:val="1"/>
          <w:numId w:val="16"/>
        </w:numPr>
        <w:jc w:val="both"/>
        <w:rPr>
          <w:rFonts w:ascii="Calibri" w:hAnsi="Calibri"/>
          <w:b/>
          <w:bCs/>
          <w:color w:val="000000" w:themeColor="text1"/>
        </w:rPr>
      </w:pPr>
      <w:r w:rsidRPr="00A9544C">
        <w:rPr>
          <w:rFonts w:ascii="Calibri" w:hAnsi="Calibri"/>
          <w:b/>
          <w:bCs/>
          <w:color w:val="000000" w:themeColor="text1"/>
        </w:rPr>
        <w:t>Logistic Regression :</w:t>
      </w:r>
    </w:p>
    <w:p w14:paraId="473EEE14" w14:textId="358F5C9F" w:rsidR="00F4583F" w:rsidRPr="00A9544C" w:rsidRDefault="0026142C" w:rsidP="0026142C">
      <w:pPr>
        <w:pStyle w:val="ListParagraph"/>
        <w:ind w:left="420"/>
        <w:jc w:val="both"/>
        <w:rPr>
          <w:rFonts w:ascii="Calibri" w:hAnsi="Calibri"/>
          <w:color w:val="000000" w:themeColor="text1"/>
        </w:rPr>
      </w:pPr>
      <w:r w:rsidRPr="00A9544C">
        <w:rPr>
          <w:rFonts w:ascii="Calibri" w:hAnsi="Calibri"/>
          <w:b/>
          <w:bCs/>
          <w:color w:val="000000" w:themeColor="text1"/>
        </w:rPr>
        <w:t xml:space="preserve"> </w:t>
      </w:r>
      <w:r w:rsidRPr="00A9544C">
        <w:rPr>
          <w:rFonts w:ascii="Calibri" w:hAnsi="Calibri"/>
          <w:color w:val="000000" w:themeColor="text1"/>
        </w:rPr>
        <w:t>Train logistic regression models with L1 regularization and L2 regularization using alpha = 0.1 and lambda = 0.1. Report accuracy, precision, recall, f1-score and print the confusion matrix.</w:t>
      </w:r>
    </w:p>
    <w:p w14:paraId="57E1194D" w14:textId="5E4E5C18" w:rsidR="0026142C" w:rsidRDefault="00770E5E" w:rsidP="0026142C">
      <w:pPr>
        <w:pStyle w:val="ListParagraph"/>
        <w:ind w:left="420"/>
        <w:jc w:val="both"/>
        <w:rPr>
          <w:rFonts w:ascii="Calibri" w:hAnsi="Calibri"/>
          <w:color w:val="000000" w:themeColor="text1"/>
        </w:rPr>
      </w:pPr>
      <w:r>
        <w:rPr>
          <w:noProof/>
          <w:lang w:eastAsia="en-US"/>
        </w:rPr>
        <w:drawing>
          <wp:inline distT="0" distB="0" distL="0" distR="0" wp14:anchorId="7F2FF1E3" wp14:editId="3694AD5E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7EF2" w14:textId="7D9DD37D" w:rsidR="009C3660" w:rsidRDefault="009C3660" w:rsidP="0026142C">
      <w:pPr>
        <w:pStyle w:val="ListParagraph"/>
        <w:ind w:left="420"/>
        <w:jc w:val="both"/>
        <w:rPr>
          <w:rFonts w:ascii="Calibri" w:hAnsi="Calibri"/>
          <w:b/>
          <w:color w:val="000000" w:themeColor="text1"/>
        </w:rPr>
      </w:pPr>
      <w:r w:rsidRPr="009C3660">
        <w:rPr>
          <w:rFonts w:ascii="Calibri" w:hAnsi="Calibri"/>
          <w:b/>
          <w:color w:val="000000" w:themeColor="text1"/>
        </w:rPr>
        <w:t>Confusion Matrix for model:</w:t>
      </w:r>
    </w:p>
    <w:p w14:paraId="2AC770DA" w14:textId="5E460A33" w:rsidR="009C3660" w:rsidRPr="009C3660" w:rsidRDefault="009C3660" w:rsidP="0026142C">
      <w:pPr>
        <w:pStyle w:val="ListParagraph"/>
        <w:ind w:left="420"/>
        <w:jc w:val="both"/>
        <w:rPr>
          <w:rFonts w:ascii="Calibri" w:hAnsi="Calibri"/>
          <w:b/>
          <w:color w:val="000000" w:themeColor="text1"/>
        </w:rPr>
      </w:pPr>
      <w:r>
        <w:rPr>
          <w:noProof/>
          <w:lang w:eastAsia="en-US"/>
        </w:rPr>
        <w:drawing>
          <wp:inline distT="0" distB="0" distL="0" distR="0" wp14:anchorId="400225B0" wp14:editId="2873E9EF">
            <wp:extent cx="59436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B6D1" w14:textId="081B37C8" w:rsidR="00F4583F" w:rsidRPr="00A9544C" w:rsidRDefault="009C3660">
      <w:pPr>
        <w:rPr>
          <w:rFonts w:ascii="Calibri" w:hAnsi="Calibri"/>
          <w:color w:val="000000" w:themeColor="text1"/>
        </w:rPr>
      </w:pPr>
      <w:r>
        <w:rPr>
          <w:noProof/>
          <w:lang w:eastAsia="en-US"/>
        </w:rPr>
        <w:lastRenderedPageBreak/>
        <w:drawing>
          <wp:inline distT="0" distB="0" distL="0" distR="0" wp14:anchorId="1737B273" wp14:editId="6115E748">
            <wp:extent cx="5381625" cy="42506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5590" w14:textId="7C5C5405" w:rsidR="0091725B" w:rsidRPr="00A9544C" w:rsidRDefault="0091725B">
      <w:pPr>
        <w:rPr>
          <w:rFonts w:ascii="Calibri" w:hAnsi="Calibri"/>
          <w:color w:val="000000" w:themeColor="text1"/>
        </w:rPr>
      </w:pPr>
    </w:p>
    <w:p w14:paraId="49597C7D" w14:textId="0909975D" w:rsidR="0091725B" w:rsidRPr="00A9544C" w:rsidRDefault="0091725B">
      <w:pPr>
        <w:rPr>
          <w:rFonts w:ascii="Calibri" w:hAnsi="Calibri"/>
          <w:color w:val="000000" w:themeColor="text1"/>
        </w:rPr>
      </w:pPr>
    </w:p>
    <w:p w14:paraId="051EBDE5" w14:textId="4EA05690" w:rsidR="0026142C" w:rsidRPr="00A9544C" w:rsidRDefault="0026142C" w:rsidP="0091725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000000" w:themeColor="text1"/>
          <w:kern w:val="0"/>
        </w:rPr>
      </w:pPr>
      <w:r w:rsidRPr="00A9544C">
        <w:rPr>
          <w:rFonts w:ascii="Calibri" w:hAnsi="Calibri" w:cs="Calibri"/>
          <w:b/>
          <w:bCs/>
          <w:color w:val="000000" w:themeColor="text1"/>
          <w:kern w:val="0"/>
        </w:rPr>
        <w:t xml:space="preserve">Choosing the best hyper-parameter </w:t>
      </w:r>
    </w:p>
    <w:p w14:paraId="63D359EB" w14:textId="77777777" w:rsidR="0026142C" w:rsidRPr="00A9544C" w:rsidRDefault="0026142C" w:rsidP="0026142C">
      <w:pPr>
        <w:autoSpaceDE w:val="0"/>
        <w:autoSpaceDN w:val="0"/>
        <w:adjustRightInd w:val="0"/>
        <w:spacing w:line="240" w:lineRule="auto"/>
        <w:ind w:left="60" w:firstLine="0"/>
        <w:rPr>
          <w:rFonts w:ascii="Calibri" w:hAnsi="Calibri" w:cs="Calibri"/>
          <w:color w:val="000000" w:themeColor="text1"/>
          <w:kern w:val="0"/>
        </w:rPr>
      </w:pPr>
    </w:p>
    <w:p w14:paraId="0EE18532" w14:textId="50830D5E" w:rsidR="00F4583F" w:rsidRPr="00A9544C" w:rsidRDefault="0026142C" w:rsidP="0026142C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  <w:kern w:val="0"/>
        </w:rPr>
      </w:pPr>
      <w:r w:rsidRPr="007040AF">
        <w:rPr>
          <w:rFonts w:ascii="Calibri" w:hAnsi="Calibri" w:cs="Calibri"/>
          <w:b/>
          <w:color w:val="000000" w:themeColor="text1"/>
          <w:kern w:val="0"/>
        </w:rPr>
        <w:t>For L1 model, choose the best alpha value from the following set:</w:t>
      </w:r>
      <w:r w:rsidRPr="00A9544C">
        <w:rPr>
          <w:rFonts w:ascii="Calibri" w:hAnsi="Calibri" w:cs="Calibri"/>
          <w:color w:val="000000" w:themeColor="text1"/>
          <w:kern w:val="0"/>
        </w:rPr>
        <w:t xml:space="preserve"> </w:t>
      </w:r>
      <w:r w:rsidRPr="009C3660">
        <w:rPr>
          <w:rFonts w:ascii="Calibri" w:hAnsi="Calibri" w:cs="Calibri"/>
          <w:b/>
          <w:color w:val="000000" w:themeColor="text1"/>
          <w:kern w:val="0"/>
        </w:rPr>
        <w:t>{0.1</w:t>
      </w:r>
      <w:proofErr w:type="gramStart"/>
      <w:r w:rsidRPr="009C3660">
        <w:rPr>
          <w:rFonts w:ascii="Calibri" w:hAnsi="Calibri" w:cs="Calibri"/>
          <w:b/>
          <w:color w:val="000000" w:themeColor="text1"/>
          <w:kern w:val="0"/>
        </w:rPr>
        <w:t>,1,3,10,33,100,333,1000</w:t>
      </w:r>
      <w:proofErr w:type="gramEnd"/>
      <w:r w:rsidRPr="009C3660">
        <w:rPr>
          <w:rFonts w:ascii="Calibri" w:hAnsi="Calibri" w:cs="Calibri"/>
          <w:b/>
          <w:color w:val="000000" w:themeColor="text1"/>
          <w:kern w:val="0"/>
        </w:rPr>
        <w:t>, 3333, 10000, 33333}</w:t>
      </w:r>
      <w:r w:rsidRPr="00A9544C">
        <w:rPr>
          <w:rFonts w:ascii="Calibri" w:hAnsi="Calibri" w:cs="Calibri"/>
          <w:color w:val="000000" w:themeColor="text1"/>
          <w:kern w:val="0"/>
        </w:rPr>
        <w:t xml:space="preserve"> based on parameter P.</w:t>
      </w:r>
    </w:p>
    <w:p w14:paraId="5AC43695" w14:textId="6FFAA22B" w:rsidR="00F4583F" w:rsidRPr="007040AF" w:rsidRDefault="0091725B">
      <w:pPr>
        <w:rPr>
          <w:rFonts w:ascii="Calibri" w:hAnsi="Calibri"/>
          <w:b/>
          <w:color w:val="000000" w:themeColor="text1"/>
        </w:rPr>
      </w:pPr>
      <w:r w:rsidRPr="007040AF">
        <w:rPr>
          <w:rFonts w:ascii="Calibri" w:hAnsi="Calibri"/>
          <w:b/>
          <w:color w:val="000000" w:themeColor="text1"/>
        </w:rPr>
        <w:t>Output:</w:t>
      </w:r>
    </w:p>
    <w:p w14:paraId="7C250E0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10.0</w:t>
      </w:r>
    </w:p>
    <w:p w14:paraId="349850F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        0.00969812 0.06688608 1.06381363 0.         0.</w:t>
      </w:r>
    </w:p>
    <w:p w14:paraId="52675B44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0.19197898 0.         0.         0.         0.         0.</w:t>
      </w:r>
    </w:p>
    <w:p w14:paraId="62250E6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0.         0.         0.         0.         0.         0.</w:t>
      </w:r>
    </w:p>
    <w:p w14:paraId="42A56E7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lastRenderedPageBreak/>
        <w:t xml:space="preserve">  0.         0.         3.04502186 3.92248715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6.9011608  0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.</w:t>
      </w:r>
    </w:p>
    <w:p w14:paraId="5F8A984D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2.42829482 0.         0.         0.         0.25285979 0.92329334]]</w:t>
      </w:r>
    </w:p>
    <w:p w14:paraId="6301A51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1.0</w:t>
      </w:r>
    </w:p>
    <w:p w14:paraId="5127BC3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0.95</w:t>
      </w:r>
    </w:p>
    <w:p w14:paraId="7C6BBDA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4C569FCE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1.0</w:t>
      </w:r>
    </w:p>
    <w:p w14:paraId="323D8544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        0.         0.         0.         0.         0.</w:t>
      </w:r>
    </w:p>
    <w:p w14:paraId="7D2E5CF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0.         0.42560668 0.         0.         0.         0.</w:t>
      </w:r>
    </w:p>
    <w:p w14:paraId="76B152B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0.         0.         0.         0.         0.         0.</w:t>
      </w:r>
    </w:p>
    <w:p w14:paraId="0BBEE803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0.         0.         1.05479703 1.66323848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3.1060092  0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.</w:t>
      </w:r>
    </w:p>
    <w:p w14:paraId="35D7711D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0.82307393 0.         0.41592794 0.17235238 0.18235674 0.21261723]]</w:t>
      </w:r>
    </w:p>
    <w:p w14:paraId="251B3DF4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1.0</w:t>
      </w:r>
    </w:p>
    <w:p w14:paraId="21247A0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0.95</w:t>
      </w:r>
    </w:p>
    <w:p w14:paraId="0F695354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56AE849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0.3333333333333333</w:t>
      </w:r>
    </w:p>
    <w:p w14:paraId="0022B01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        0.         0.         0.         0.         0.</w:t>
      </w:r>
    </w:p>
    <w:p w14:paraId="4DC929A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0.         0.31251968 0.         0.         0.         0.</w:t>
      </w:r>
    </w:p>
    <w:p w14:paraId="394FF5B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0.         0.         0.         0.         0.         0.</w:t>
      </w:r>
    </w:p>
    <w:p w14:paraId="4B91392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0.         0.         0.66371671 0.90777485 1.34590332 0.</w:t>
      </w:r>
    </w:p>
    <w:p w14:paraId="1D4978D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0.24868754 0.         0.30274797 0.73635048 0.17645588 0.        ]]</w:t>
      </w:r>
    </w:p>
    <w:p w14:paraId="26AC8487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1.0</w:t>
      </w:r>
    </w:p>
    <w:p w14:paraId="4364F507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0.95</w:t>
      </w:r>
    </w:p>
    <w:p w14:paraId="1318DA0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3B71C34B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0.1</w:t>
      </w:r>
    </w:p>
    <w:p w14:paraId="165DF249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        0.         0.         0.         0.         0.</w:t>
      </w:r>
    </w:p>
    <w:p w14:paraId="2D248C6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0.         0.         0.         0.         0.         0.</w:t>
      </w:r>
    </w:p>
    <w:p w14:paraId="6E2BE40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0.         0.         0.         0.         0.         0.</w:t>
      </w:r>
    </w:p>
    <w:p w14:paraId="24D79D63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0.4016646  0.28169495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0.31852308 0.</w:t>
      </w:r>
    </w:p>
    <w:p w14:paraId="7EBDA55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0.         0.         0.02443281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1.0535884  0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.         0.        ]]</w:t>
      </w:r>
    </w:p>
    <w:p w14:paraId="4C7C2A2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0.97</w:t>
      </w:r>
    </w:p>
    <w:p w14:paraId="5269313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0.95</w:t>
      </w:r>
    </w:p>
    <w:p w14:paraId="289112A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608528B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0.030303030303030304</w:t>
      </w:r>
    </w:p>
    <w:p w14:paraId="6F78007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        0.         0.         0.         0.         0.</w:t>
      </w:r>
    </w:p>
    <w:p w14:paraId="69B5FAF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0.         0.         0.         0.         0.         0.</w:t>
      </w:r>
    </w:p>
    <w:p w14:paraId="0568CE3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0.         0.         0.         0.         0.         0.</w:t>
      </w:r>
    </w:p>
    <w:p w14:paraId="20BACAB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0.         0.         0.         0.         0.         0.</w:t>
      </w:r>
    </w:p>
    <w:p w14:paraId="38FFF96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        0.         0.         0.30353059 0.         0.        ]]</w:t>
      </w:r>
    </w:p>
    <w:p w14:paraId="4F0F578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0.93</w:t>
      </w:r>
    </w:p>
    <w:p w14:paraId="1A9DCCF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0.95</w:t>
      </w:r>
    </w:p>
    <w:p w14:paraId="32CC9099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6CD3FCE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0.01</w:t>
      </w:r>
    </w:p>
    <w:p w14:paraId="1B99C9B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0. 0. 0. 0. 0. 0. 0. 0. 0. 0. 0. 0. 0. 0. 0. 0. 0. 0. 0. 0. 0. 0. 0.</w:t>
      </w:r>
    </w:p>
    <w:p w14:paraId="75DB3F5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0. 0. 0. 0. 0.]]</w:t>
      </w:r>
    </w:p>
    <w:p w14:paraId="771B28ED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lastRenderedPageBreak/>
        <w:t>Training accuracy: 0.58</w:t>
      </w:r>
    </w:p>
    <w:p w14:paraId="67FE116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0.7</w:t>
      </w:r>
    </w:p>
    <w:p w14:paraId="18EE2EEE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048B0EC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0.003003003003003003</w:t>
      </w:r>
    </w:p>
    <w:p w14:paraId="65C258C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0. 0. 0. 0. 0. 0. 0. 0. 0. 0. 0. 0. 0. 0. 0. 0. 0. 0. 0. 0. 0. 0. 0.</w:t>
      </w:r>
    </w:p>
    <w:p w14:paraId="6BD4D9D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0. 0. 0. 0. 0.]]</w:t>
      </w:r>
    </w:p>
    <w:p w14:paraId="5FB6814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0.58</w:t>
      </w:r>
    </w:p>
    <w:p w14:paraId="778B193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0.7</w:t>
      </w:r>
    </w:p>
    <w:p w14:paraId="2E54818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7AF99A1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0.001</w:t>
      </w:r>
    </w:p>
    <w:p w14:paraId="5498545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0. 0. 0. 0. 0. 0. 0. 0. 0. 0. 0. 0. 0. 0. 0. 0. 0. 0. 0. 0. 0. 0. 0.</w:t>
      </w:r>
    </w:p>
    <w:p w14:paraId="72E8899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0. 0. 0. 0. 0.]]</w:t>
      </w:r>
    </w:p>
    <w:p w14:paraId="5DF4171D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0.58</w:t>
      </w:r>
    </w:p>
    <w:p w14:paraId="78278DA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0.7</w:t>
      </w:r>
    </w:p>
    <w:p w14:paraId="2072ED0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73FC14F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0.00030003000300030005</w:t>
      </w:r>
    </w:p>
    <w:p w14:paraId="28BCFF0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0. 0. 0. 0. 0. 0. 0. 0. 0. 0. 0. 0. 0. 0. 0. 0. 0. 0. 0. 0. 0. 0. 0.</w:t>
      </w:r>
    </w:p>
    <w:p w14:paraId="75908B7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0. 0. 0. 0. 0.]]</w:t>
      </w:r>
    </w:p>
    <w:p w14:paraId="4543C2A7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0.58</w:t>
      </w:r>
    </w:p>
    <w:p w14:paraId="538F59E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0.7</w:t>
      </w:r>
    </w:p>
    <w:p w14:paraId="3D78FFE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65FF47D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0.0001</w:t>
      </w:r>
    </w:p>
    <w:p w14:paraId="0D730E8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lastRenderedPageBreak/>
        <w:t>Coefficient of each feature: [[0. 0. 0. 0. 0. 0. 0. 0. 0. 0. 0. 0. 0. 0. 0. 0. 0. 0. 0. 0. 0. 0. 0. 0.</w:t>
      </w:r>
    </w:p>
    <w:p w14:paraId="1200C5E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0. 0. 0. 0. 0.]]</w:t>
      </w:r>
    </w:p>
    <w:p w14:paraId="42B4201B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0.58</w:t>
      </w:r>
    </w:p>
    <w:p w14:paraId="13407DB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0.7</w:t>
      </w:r>
    </w:p>
    <w:p w14:paraId="2C2350B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61DB31C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3.000030000300003e-05</w:t>
      </w:r>
    </w:p>
    <w:p w14:paraId="3112525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feature: [[0. 0. 0. 0. 0. 0. 0. 0. 0. 0. 0. 0. 0. 0. 0. 0. 0. 0. 0. 0. 0. 0. 0. 0.</w:t>
      </w:r>
    </w:p>
    <w:p w14:paraId="26EE081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 0. 0. 0. 0. 0.]]</w:t>
      </w:r>
    </w:p>
    <w:p w14:paraId="14B9E39B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accuracy: 0.58</w:t>
      </w:r>
    </w:p>
    <w:p w14:paraId="3A5D651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accuracy: 0.7</w:t>
      </w:r>
    </w:p>
    <w:p w14:paraId="7D2C496C" w14:textId="77777777" w:rsidR="0091725B" w:rsidRPr="00A9544C" w:rsidRDefault="0091725B">
      <w:pPr>
        <w:rPr>
          <w:rFonts w:ascii="Calibri" w:hAnsi="Calibri"/>
          <w:color w:val="000000" w:themeColor="text1"/>
        </w:rPr>
      </w:pPr>
    </w:p>
    <w:p w14:paraId="1E22C643" w14:textId="371CBA34" w:rsidR="00F4583F" w:rsidRPr="00A9544C" w:rsidRDefault="00F4583F">
      <w:pPr>
        <w:rPr>
          <w:rFonts w:ascii="Calibri" w:hAnsi="Calibri"/>
          <w:color w:val="000000" w:themeColor="text1"/>
        </w:rPr>
      </w:pPr>
    </w:p>
    <w:p w14:paraId="642029C4" w14:textId="6586460E" w:rsidR="00F4583F" w:rsidRPr="009C3660" w:rsidRDefault="0091725B" w:rsidP="009C3660">
      <w:pPr>
        <w:pStyle w:val="ListParagraph"/>
        <w:numPr>
          <w:ilvl w:val="0"/>
          <w:numId w:val="21"/>
        </w:numPr>
        <w:rPr>
          <w:rFonts w:ascii="Calibri" w:hAnsi="Calibri"/>
          <w:b/>
          <w:color w:val="000000" w:themeColor="text1"/>
        </w:rPr>
      </w:pPr>
      <w:r w:rsidRPr="009C3660">
        <w:rPr>
          <w:rFonts w:ascii="Calibri" w:hAnsi="Calibri"/>
          <w:b/>
          <w:color w:val="000000" w:themeColor="text1"/>
        </w:rPr>
        <w:t>For L2 model, choose the best lambda value from the following set: {0.001, 0.003, 0.01, 0.03, 0.1</w:t>
      </w:r>
      <w:proofErr w:type="gramStart"/>
      <w:r w:rsidRPr="009C3660">
        <w:rPr>
          <w:rFonts w:ascii="Calibri" w:hAnsi="Calibri"/>
          <w:b/>
          <w:color w:val="000000" w:themeColor="text1"/>
        </w:rPr>
        <w:t>,0.3,1,3,10,33</w:t>
      </w:r>
      <w:proofErr w:type="gramEnd"/>
      <w:r w:rsidRPr="009C3660">
        <w:rPr>
          <w:rFonts w:ascii="Calibri" w:hAnsi="Calibri"/>
          <w:b/>
          <w:color w:val="000000" w:themeColor="text1"/>
        </w:rPr>
        <w:t>} based on parameter P.</w:t>
      </w:r>
    </w:p>
    <w:p w14:paraId="0148EBAF" w14:textId="3A4DCB76" w:rsidR="009C3660" w:rsidRPr="009C3660" w:rsidRDefault="009C3660" w:rsidP="009C3660">
      <w:pPr>
        <w:pStyle w:val="ListParagraph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Output:</w:t>
      </w:r>
    </w:p>
    <w:p w14:paraId="415BDD57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1000.0</w:t>
      </w:r>
    </w:p>
    <w:p w14:paraId="7C473CC7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[ 2.30800719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2.43603174  2.28150424  2.30946564 -0.97998022 -0.43804591</w:t>
      </w:r>
    </w:p>
    <w:p w14:paraId="53F386E4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1.94481012  2.19145209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-0.07893154 -2.48942637  1.14624381  0.56194399</w:t>
      </w:r>
    </w:p>
    <w:p w14:paraId="408AC88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1.16399016  1.29055453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1.61409959 -1.33316104 -0.96277373 -0.63697561</w:t>
      </w:r>
    </w:p>
    <w:p w14:paraId="273C760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1.90772279  0.5126348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2.49280621  4.00124548  2.49441845  2.36709597</w:t>
      </w:r>
    </w:p>
    <w:p w14:paraId="5588DC3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2.85701292  0.66676139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1.13792138  1.46044474  2.28973769  2.68531559]]</w:t>
      </w:r>
    </w:p>
    <w:p w14:paraId="7E74CC2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lastRenderedPageBreak/>
        <w:t>Training accuracy is: 1.0</w:t>
      </w:r>
    </w:p>
    <w:p w14:paraId="61C8A10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68D7421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250E77EB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333.3333333333333</w:t>
      </w:r>
    </w:p>
    <w:p w14:paraId="371B41D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[ 1.96772945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2.13623168  1.94679901  1.96234383 -0.8197337  -0.35639264</w:t>
      </w:r>
    </w:p>
    <w:p w14:paraId="2BBAD723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1.63702691  1.8761428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-0.03229645 -2.09840808  0.97972397  0.45561315</w:t>
      </w:r>
    </w:p>
    <w:p w14:paraId="39DC2C5D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1.01704256  1.1073311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1.32825889 -1.13018393 -0.81289511 -0.49514134</w:t>
      </w:r>
    </w:p>
    <w:p w14:paraId="4E9EACA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1.63735739  0.39945697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2.12784322  3.45907263  2.13097962  2.01594754</w:t>
      </w:r>
    </w:p>
    <w:p w14:paraId="385327DD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2.43267803  0.59624352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1.00828154  1.30060553  1.97894283  2.26719255]]</w:t>
      </w:r>
    </w:p>
    <w:p w14:paraId="692D19E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 is: 1.0</w:t>
      </w:r>
    </w:p>
    <w:p w14:paraId="0247C43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163EE073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0535624B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100.0</w:t>
      </w:r>
    </w:p>
    <w:p w14:paraId="6C08787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[ 1.64569431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1.85053918  1.62929788  1.63926744 -0.65277646 -0.2397139</w:t>
      </w:r>
    </w:p>
    <w:p w14:paraId="1C014C7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1.39160314  1.55582136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-0.00425076 -1.72088392  0.83242249  0.3177467</w:t>
      </w:r>
    </w:p>
    <w:p w14:paraId="78DE1FF4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0.84581578  0.94825939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1.0663428  -0.90986123 -0.59983073 -0.3596244</w:t>
      </w:r>
    </w:p>
    <w:p w14:paraId="7C7CC77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-1.3413562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0.35707319  1.77564464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2.87429838  1.76938987  1.68151829</w:t>
      </w:r>
    </w:p>
    <w:p w14:paraId="59FD8CA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1.97570298  0.50552261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0.88929898  1.09135917  1.62763774  1.88232178]]</w:t>
      </w:r>
    </w:p>
    <w:p w14:paraId="6F08D95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 is: 1.0</w:t>
      </w:r>
    </w:p>
    <w:p w14:paraId="41862104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51AD649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03F95319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33.333333333333336</w:t>
      </w:r>
    </w:p>
    <w:p w14:paraId="0EF58FD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[ 1.33588851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1.56390759  1.32359421  1.32289095 -0.48342484 -0.17473437</w:t>
      </w:r>
    </w:p>
    <w:p w14:paraId="7D9B256E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1.11078118  1.26699427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0.05868637 -1.35215819  0.69135332  0.23648718</w:t>
      </w:r>
    </w:p>
    <w:p w14:paraId="43F7EB5D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0.7167646   0.7912307   0.78659874 -0.74313973 -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0.4838862  -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0.25024144</w:t>
      </w:r>
    </w:p>
    <w:p w14:paraId="190D391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1.08865915  0.22784736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1.44870701  2.37514499  1.44484382  1.366771</w:t>
      </w:r>
    </w:p>
    <w:p w14:paraId="2B54B759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1.60157862  0.44225156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0.77912162  0.95455118  1.34349074  1.49987958]]</w:t>
      </w:r>
    </w:p>
    <w:p w14:paraId="6C0A927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 is: 1.0</w:t>
      </w:r>
    </w:p>
    <w:p w14:paraId="6CA0F35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75A3EE8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2D01909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10.0</w:t>
      </w:r>
    </w:p>
    <w:p w14:paraId="301601C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[ 1.0228753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1.27605721  1.01394622  1.00487885 -0.29394434 -0.09338654</w:t>
      </w:r>
    </w:p>
    <w:p w14:paraId="574FC76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0.84728958  0.96618586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0.12590074 -0.96802739  0.55350256  0.15272193</w:t>
      </w:r>
    </w:p>
    <w:p w14:paraId="2AA086AB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0.56777428  0.64026238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0.49639807 -0.57518011 -0.35393395 -0.15644913</w:t>
      </w:r>
    </w:p>
    <w:p w14:paraId="6B5B0AF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0.81739609  0.10240669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1.12056193  1.85247695  1.11465012  1.05178336</w:t>
      </w:r>
    </w:p>
    <w:p w14:paraId="1EC06C17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1.21125903  0.37525407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0.67928339  0.80040129  1.03831545  1.11577269]]</w:t>
      </w:r>
    </w:p>
    <w:p w14:paraId="56FF7769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 is: 1.0</w:t>
      </w:r>
    </w:p>
    <w:p w14:paraId="2194D4C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65B4BE9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6201C72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3.3333333333333335</w:t>
      </w:r>
    </w:p>
    <w:p w14:paraId="79422AD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lastRenderedPageBreak/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[ 0.76895249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1.02292105  0.76297689  0.74464552 -0.13300593 -0.02539899</w:t>
      </w:r>
    </w:p>
    <w:p w14:paraId="7A73383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0.63460077  0.73076184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0.15223785 -0.6537823   0.43506208  0.10137161</w:t>
      </w:r>
    </w:p>
    <w:p w14:paraId="3141D2AE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0.44351898  0.50332696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0.25302689 -0.42463273 -0.25548386 -0.09410593</w:t>
      </w:r>
    </w:p>
    <w:p w14:paraId="453C388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-0.58323151 -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0.00426309  0.85299704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1.42487543  0.84929857  0.79205718</w:t>
      </w:r>
    </w:p>
    <w:p w14:paraId="32523CC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0.89478652  0.33540227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0.5916868   0.67224942  0.79276424  0.80474422]]</w:t>
      </w:r>
    </w:p>
    <w:p w14:paraId="17F3A4E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 is: 1.0</w:t>
      </w:r>
    </w:p>
    <w:p w14:paraId="7909BAE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05544EB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0E5BB23F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1.0</w:t>
      </w:r>
    </w:p>
    <w:p w14:paraId="6ED1DB79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[ 0.53805401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0.76523978  0.53482054  0.51036871  0.01238161  0.04804396</w:t>
      </w:r>
    </w:p>
    <w:p w14:paraId="03DDA0D4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0.45059218  0.52105796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0.14934614 -0.38224289  0.31998334  0.05932625</w:t>
      </w:r>
    </w:p>
    <w:p w14:paraId="686F9FD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0.31474588  0.36774977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0.05006717 -0.27465802 -0.16101069 -0.04796616</w:t>
      </w:r>
    </w:p>
    <w:p w14:paraId="1D539EC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-0.36345647 -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0.08636901  0.60542384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1.01432733  0.60298482  0.55281164</w:t>
      </w:r>
    </w:p>
    <w:p w14:paraId="2BFED717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0.60703393  0.29998128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0.49535618  0.53486997  0.56472908  0.52118502]]</w:t>
      </w:r>
    </w:p>
    <w:p w14:paraId="6A8E59EE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 is: 1.0</w:t>
      </w:r>
    </w:p>
    <w:p w14:paraId="721CF1B9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5B72467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4A06DBB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0.3333333333333333</w:t>
      </w:r>
    </w:p>
    <w:p w14:paraId="0426C43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[ 0.3812236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0.5468125   0.37998259  0.35547582  0.08398914  0.09748305</w:t>
      </w:r>
    </w:p>
    <w:p w14:paraId="5E41F3D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lastRenderedPageBreak/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0.32781087  0.37718752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0.12360469 -0.22421488  0.23056487  0.03115966</w:t>
      </w:r>
    </w:p>
    <w:p w14:paraId="2334E0CB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0.21544488  0.26514527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-0.04802497 -0.16067444 -0.09199337 -0.01620813</w:t>
      </w:r>
    </w:p>
    <w:p w14:paraId="3EA0831E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-0.22085586 -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0.11487729  0.43084458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0.70021363  0.42895042  0.38778457</w:t>
      </w:r>
    </w:p>
    <w:p w14:paraId="2ED2F8A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0.41547366  0.26401215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0.3995753   0.41513366  0.40419894  0.32823167]]</w:t>
      </w:r>
    </w:p>
    <w:p w14:paraId="6E9A07F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 is: 1.0</w:t>
      </w:r>
    </w:p>
    <w:p w14:paraId="262F8A4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08D7DA6D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5BE32FE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0.1</w:t>
      </w:r>
    </w:p>
    <w:p w14:paraId="35B1CCD8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[ 0.26075797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0.33577999  0.26063623  0.24032043  0.09588997  0.11446669</w:t>
      </w:r>
    </w:p>
    <w:p w14:paraId="010C541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0.22828436  0.26117399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0.08949784 -0.12710087  0.15510007  0.00873709</w:t>
      </w:r>
    </w:p>
    <w:p w14:paraId="51028CC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0.13904277  0.17929381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-0.07613135 -0.06860093 -0.03588469  0.01233301</w:t>
      </w:r>
    </w:p>
    <w:p w14:paraId="69DED43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-0.12775267 -0.1004014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0.29194494  0.42620356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0.2906206   0.26043249</w:t>
      </w:r>
    </w:p>
    <w:p w14:paraId="2480B40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0.27023102  0.21364194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0.29163719  0.29882805  0.27239469  0.18834212]]</w:t>
      </w:r>
    </w:p>
    <w:p w14:paraId="7886324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 is: 1.0</w:t>
      </w:r>
    </w:p>
    <w:p w14:paraId="4F4486B1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12F0228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21692993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C: 0.030303030303030304</w:t>
      </w:r>
    </w:p>
    <w:p w14:paraId="5A6CBD66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Coefficient of each feature is: [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[ 0.17321972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0.18042736  0.17350687  0.15980959  0.07467759  0.10042448</w:t>
      </w:r>
    </w:p>
    <w:p w14:paraId="18AAD975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0.15311911  0.17379902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0.06115292 -0.06880019  0.1034912  -0.00600308</w:t>
      </w:r>
    </w:p>
    <w:p w14:paraId="6D652A74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0.09225893  0.11994563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-0.06216168 -0.013638    0.00027252  0.03000166</w:t>
      </w:r>
    </w:p>
    <w:p w14:paraId="5D1A92E2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lastRenderedPageBreak/>
        <w:t xml:space="preserve">  -0.07440925 -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0.06233554  0.19079685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0.2313775   0.18991466  0.17107906</w:t>
      </w:r>
    </w:p>
    <w:p w14:paraId="5F81D3EC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 </w:t>
      </w:r>
      <w:proofErr w:type="gramStart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0.16726245  0.15449357</w:t>
      </w:r>
      <w:proofErr w:type="gramEnd"/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0.19354664  0.2002098   0.1713238   0.10665241]]</w:t>
      </w:r>
    </w:p>
    <w:p w14:paraId="12ABED30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Training accuracy is: 0.99</w:t>
      </w:r>
    </w:p>
    <w:p w14:paraId="68B705DA" w14:textId="77777777" w:rsidR="009C3660" w:rsidRPr="009C3660" w:rsidRDefault="009C3660" w:rsidP="009C3660">
      <w:pPr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C3660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Test accuracy is: 0.95</w:t>
      </w:r>
    </w:p>
    <w:p w14:paraId="4313CDDB" w14:textId="69CD32EE" w:rsidR="0091725B" w:rsidRPr="00A9544C" w:rsidRDefault="0091725B">
      <w:pPr>
        <w:rPr>
          <w:rFonts w:ascii="Calibri" w:hAnsi="Calibri"/>
          <w:color w:val="000000" w:themeColor="text1"/>
        </w:rPr>
      </w:pPr>
    </w:p>
    <w:p w14:paraId="34DB5C36" w14:textId="0D276EC7" w:rsidR="0091725B" w:rsidRPr="003444BC" w:rsidRDefault="0091725B" w:rsidP="003444BC">
      <w:pPr>
        <w:pStyle w:val="ListParagraph"/>
        <w:numPr>
          <w:ilvl w:val="0"/>
          <w:numId w:val="21"/>
        </w:numPr>
        <w:rPr>
          <w:rFonts w:ascii="Calibri" w:hAnsi="Calibri"/>
          <w:b/>
          <w:color w:val="000000" w:themeColor="text1"/>
        </w:rPr>
      </w:pPr>
      <w:r w:rsidRPr="003444BC">
        <w:rPr>
          <w:rFonts w:ascii="Calibri" w:hAnsi="Calibri"/>
          <w:b/>
          <w:color w:val="000000" w:themeColor="text1"/>
        </w:rPr>
        <w:t>Use the best alpha and lambda parameter to re-train your final L1 and L2 regularized model. Evaluate the prediction performance on the test data and report the following:</w:t>
      </w:r>
    </w:p>
    <w:p w14:paraId="009271E1" w14:textId="77777777" w:rsidR="003444BC" w:rsidRPr="003444BC" w:rsidRDefault="003444BC" w:rsidP="003444BC">
      <w:pPr>
        <w:pStyle w:val="ListParagraph"/>
        <w:rPr>
          <w:rFonts w:ascii="Calibri" w:hAnsi="Calibri"/>
          <w:b/>
          <w:color w:val="000000" w:themeColor="text1"/>
        </w:rPr>
      </w:pPr>
      <w:bookmarkStart w:id="0" w:name="_GoBack"/>
      <w:bookmarkEnd w:id="0"/>
    </w:p>
    <w:p w14:paraId="5E1AA5CA" w14:textId="77777777" w:rsidR="0091725B" w:rsidRPr="007040AF" w:rsidRDefault="0091725B" w:rsidP="0091725B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b/>
          <w:color w:val="000000" w:themeColor="text1"/>
          <w:kern w:val="0"/>
        </w:rPr>
      </w:pPr>
      <w:r w:rsidRPr="007040AF">
        <w:rPr>
          <w:rFonts w:ascii="Calibri" w:hAnsi="Calibri" w:cs="Symbol"/>
          <w:b/>
          <w:color w:val="000000" w:themeColor="text1"/>
          <w:kern w:val="0"/>
        </w:rPr>
        <w:t xml:space="preserve">• Precision and Accuracy </w:t>
      </w:r>
    </w:p>
    <w:p w14:paraId="16D4AF88" w14:textId="724EEC1B" w:rsidR="00F4583F" w:rsidRPr="00A9544C" w:rsidRDefault="00F4583F">
      <w:pPr>
        <w:rPr>
          <w:rFonts w:ascii="Calibri" w:hAnsi="Calibri"/>
          <w:color w:val="000000" w:themeColor="text1"/>
        </w:rPr>
      </w:pPr>
    </w:p>
    <w:p w14:paraId="4D8B9D25" w14:textId="694ADE0E" w:rsidR="00392F2C" w:rsidRDefault="00392F2C" w:rsidP="00392F2C">
      <w:pPr>
        <w:pStyle w:val="Heading3"/>
        <w:rPr>
          <w:rFonts w:ascii="Arial" w:hAnsi="Arial" w:cs="Arial"/>
          <w:b w:val="0"/>
          <w:bCs w:val="0"/>
          <w:kern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L1 regularization</w:t>
      </w:r>
    </w:p>
    <w:p w14:paraId="58C4CA42" w14:textId="0018643F" w:rsidR="0091725B" w:rsidRPr="009C3660" w:rsidRDefault="00392F2C" w:rsidP="00392F2C">
      <w:pPr>
        <w:ind w:firstLine="0"/>
        <w:rPr>
          <w:rFonts w:ascii="Calibri" w:hAnsi="Calibri"/>
          <w:b/>
          <w:color w:val="000000" w:themeColor="text1"/>
        </w:rPr>
      </w:pPr>
      <w:r w:rsidRPr="009C3660">
        <w:rPr>
          <w:rFonts w:ascii="Calibri" w:hAnsi="Calibri"/>
          <w:b/>
          <w:color w:val="000000" w:themeColor="text1"/>
        </w:rPr>
        <w:t xml:space="preserve"> </w:t>
      </w:r>
      <w:r w:rsidR="0091725B" w:rsidRPr="009C3660">
        <w:rPr>
          <w:rFonts w:ascii="Calibri" w:hAnsi="Calibri"/>
          <w:b/>
          <w:color w:val="000000" w:themeColor="text1"/>
        </w:rPr>
        <w:t>With L1 penalty</w:t>
      </w:r>
    </w:p>
    <w:p w14:paraId="37D72EF2" w14:textId="77777777" w:rsidR="0091725B" w:rsidRPr="00A9544C" w:rsidRDefault="0091725B" w:rsidP="0091725B">
      <w:pPr>
        <w:rPr>
          <w:rFonts w:ascii="Calibri" w:hAnsi="Calibri"/>
          <w:color w:val="000000" w:themeColor="text1"/>
        </w:rPr>
      </w:pPr>
      <w:proofErr w:type="spellStart"/>
      <w:r w:rsidRPr="00A9544C">
        <w:rPr>
          <w:rFonts w:ascii="Calibri" w:hAnsi="Calibri"/>
          <w:color w:val="000000" w:themeColor="text1"/>
        </w:rPr>
        <w:t>best_alpha</w:t>
      </w:r>
      <w:proofErr w:type="spellEnd"/>
      <w:r w:rsidRPr="00A9544C">
        <w:rPr>
          <w:rFonts w:ascii="Calibri" w:hAnsi="Calibri"/>
          <w:color w:val="000000" w:themeColor="text1"/>
        </w:rPr>
        <w:t>=0.1</w:t>
      </w:r>
    </w:p>
    <w:p w14:paraId="5530D0E8" w14:textId="77777777" w:rsidR="0091725B" w:rsidRPr="00A9544C" w:rsidRDefault="0091725B" w:rsidP="0091725B">
      <w:pPr>
        <w:rPr>
          <w:rFonts w:ascii="Calibri" w:hAnsi="Calibri"/>
          <w:color w:val="000000" w:themeColor="text1"/>
        </w:rPr>
      </w:pPr>
      <w:r w:rsidRPr="00A9544C">
        <w:rPr>
          <w:rFonts w:ascii="Calibri" w:hAnsi="Calibri"/>
          <w:color w:val="000000" w:themeColor="text1"/>
        </w:rPr>
        <w:t xml:space="preserve">clf5= </w:t>
      </w:r>
      <w:proofErr w:type="spellStart"/>
      <w:proofErr w:type="gramStart"/>
      <w:r w:rsidRPr="00A9544C">
        <w:rPr>
          <w:rFonts w:ascii="Calibri" w:hAnsi="Calibri"/>
          <w:color w:val="000000" w:themeColor="text1"/>
        </w:rPr>
        <w:t>LogisticRegression</w:t>
      </w:r>
      <w:proofErr w:type="spellEnd"/>
      <w:r w:rsidRPr="00A9544C">
        <w:rPr>
          <w:rFonts w:ascii="Calibri" w:hAnsi="Calibri"/>
          <w:color w:val="000000" w:themeColor="text1"/>
        </w:rPr>
        <w:t>(</w:t>
      </w:r>
      <w:proofErr w:type="gramEnd"/>
      <w:r w:rsidRPr="00A9544C">
        <w:rPr>
          <w:rFonts w:ascii="Calibri" w:hAnsi="Calibri"/>
          <w:color w:val="000000" w:themeColor="text1"/>
        </w:rPr>
        <w:t>penalty='l1', C=</w:t>
      </w:r>
      <w:proofErr w:type="spellStart"/>
      <w:r w:rsidRPr="00A9544C">
        <w:rPr>
          <w:rFonts w:ascii="Calibri" w:hAnsi="Calibri"/>
          <w:color w:val="000000" w:themeColor="text1"/>
        </w:rPr>
        <w:t>best_alpha</w:t>
      </w:r>
      <w:proofErr w:type="spellEnd"/>
      <w:r w:rsidRPr="00A9544C">
        <w:rPr>
          <w:rFonts w:ascii="Calibri" w:hAnsi="Calibri"/>
          <w:color w:val="000000" w:themeColor="text1"/>
        </w:rPr>
        <w:t>, solver='</w:t>
      </w:r>
      <w:proofErr w:type="spellStart"/>
      <w:r w:rsidRPr="00A9544C">
        <w:rPr>
          <w:rFonts w:ascii="Calibri" w:hAnsi="Calibri"/>
          <w:color w:val="000000" w:themeColor="text1"/>
        </w:rPr>
        <w:t>liblinear</w:t>
      </w:r>
      <w:proofErr w:type="spellEnd"/>
      <w:r w:rsidRPr="00A9544C">
        <w:rPr>
          <w:rFonts w:ascii="Calibri" w:hAnsi="Calibri"/>
          <w:color w:val="000000" w:themeColor="text1"/>
        </w:rPr>
        <w:t>',</w:t>
      </w:r>
      <w:proofErr w:type="spellStart"/>
      <w:r w:rsidRPr="00A9544C">
        <w:rPr>
          <w:rFonts w:ascii="Calibri" w:hAnsi="Calibri"/>
          <w:color w:val="000000" w:themeColor="text1"/>
        </w:rPr>
        <w:t>class_weight</w:t>
      </w:r>
      <w:proofErr w:type="spellEnd"/>
      <w:r w:rsidRPr="00A9544C">
        <w:rPr>
          <w:rFonts w:ascii="Calibri" w:hAnsi="Calibri"/>
          <w:color w:val="000000" w:themeColor="text1"/>
        </w:rPr>
        <w:t>="balanced")</w:t>
      </w:r>
    </w:p>
    <w:p w14:paraId="4CCB29B3" w14:textId="77777777" w:rsidR="0091725B" w:rsidRPr="00A9544C" w:rsidRDefault="0091725B" w:rsidP="0091725B">
      <w:pPr>
        <w:rPr>
          <w:rFonts w:ascii="Calibri" w:hAnsi="Calibri"/>
          <w:color w:val="000000" w:themeColor="text1"/>
        </w:rPr>
      </w:pPr>
      <w:proofErr w:type="gramStart"/>
      <w:r w:rsidRPr="00A9544C">
        <w:rPr>
          <w:rFonts w:ascii="Calibri" w:hAnsi="Calibri"/>
          <w:color w:val="000000" w:themeColor="text1"/>
        </w:rPr>
        <w:t>clf5.fit(</w:t>
      </w:r>
      <w:proofErr w:type="spellStart"/>
      <w:proofErr w:type="gramEnd"/>
      <w:r w:rsidRPr="00A9544C">
        <w:rPr>
          <w:rFonts w:ascii="Calibri" w:hAnsi="Calibri"/>
          <w:color w:val="000000" w:themeColor="text1"/>
        </w:rPr>
        <w:t>X_train_std</w:t>
      </w:r>
      <w:proofErr w:type="spellEnd"/>
      <w:r w:rsidRPr="00A9544C">
        <w:rPr>
          <w:rFonts w:ascii="Calibri" w:hAnsi="Calibri"/>
          <w:color w:val="000000" w:themeColor="text1"/>
        </w:rPr>
        <w:t xml:space="preserve">, </w:t>
      </w:r>
      <w:proofErr w:type="spellStart"/>
      <w:r w:rsidRPr="00A9544C">
        <w:rPr>
          <w:rFonts w:ascii="Calibri" w:hAnsi="Calibri"/>
          <w:color w:val="000000" w:themeColor="text1"/>
        </w:rPr>
        <w:t>Y_train</w:t>
      </w:r>
      <w:proofErr w:type="spellEnd"/>
      <w:r w:rsidRPr="00A9544C">
        <w:rPr>
          <w:rFonts w:ascii="Calibri" w:hAnsi="Calibri"/>
          <w:color w:val="000000" w:themeColor="text1"/>
        </w:rPr>
        <w:t>)</w:t>
      </w:r>
    </w:p>
    <w:p w14:paraId="290B9491" w14:textId="77777777" w:rsidR="0091725B" w:rsidRPr="00A9544C" w:rsidRDefault="0091725B" w:rsidP="0091725B">
      <w:pPr>
        <w:rPr>
          <w:rFonts w:ascii="Calibri" w:hAnsi="Calibri"/>
          <w:color w:val="000000" w:themeColor="text1"/>
        </w:rPr>
      </w:pPr>
      <w:r w:rsidRPr="00A9544C">
        <w:rPr>
          <w:rFonts w:ascii="Calibri" w:hAnsi="Calibri"/>
          <w:color w:val="000000" w:themeColor="text1"/>
        </w:rPr>
        <w:t>Y_pred2=clf5.predict(</w:t>
      </w:r>
      <w:proofErr w:type="spellStart"/>
      <w:r w:rsidRPr="00A9544C">
        <w:rPr>
          <w:rFonts w:ascii="Calibri" w:hAnsi="Calibri"/>
          <w:color w:val="000000" w:themeColor="text1"/>
        </w:rPr>
        <w:t>X_test_std</w:t>
      </w:r>
      <w:proofErr w:type="spellEnd"/>
      <w:r w:rsidRPr="00A9544C">
        <w:rPr>
          <w:rFonts w:ascii="Calibri" w:hAnsi="Calibri"/>
          <w:color w:val="000000" w:themeColor="text1"/>
        </w:rPr>
        <w:t>)</w:t>
      </w:r>
    </w:p>
    <w:p w14:paraId="0CA611B4" w14:textId="4723DE3E" w:rsidR="0091725B" w:rsidRPr="00A9544C" w:rsidRDefault="0091725B" w:rsidP="0091725B">
      <w:pPr>
        <w:rPr>
          <w:rFonts w:ascii="Calibri" w:hAnsi="Calibri"/>
          <w:color w:val="000000" w:themeColor="text1"/>
        </w:rPr>
      </w:pPr>
      <w:proofErr w:type="gramStart"/>
      <w:r w:rsidRPr="00A9544C">
        <w:rPr>
          <w:rFonts w:ascii="Calibri" w:hAnsi="Calibri"/>
          <w:color w:val="000000" w:themeColor="text1"/>
        </w:rPr>
        <w:t>print(</w:t>
      </w:r>
      <w:proofErr w:type="spellStart"/>
      <w:proofErr w:type="gramEnd"/>
      <w:r w:rsidRPr="00A9544C">
        <w:rPr>
          <w:rFonts w:ascii="Calibri" w:hAnsi="Calibri"/>
          <w:color w:val="000000" w:themeColor="text1"/>
        </w:rPr>
        <w:t>accuracy_score</w:t>
      </w:r>
      <w:proofErr w:type="spellEnd"/>
      <w:r w:rsidRPr="00A9544C">
        <w:rPr>
          <w:rFonts w:ascii="Calibri" w:hAnsi="Calibri"/>
          <w:color w:val="000000" w:themeColor="text1"/>
        </w:rPr>
        <w:t>(Y_test,Y_pred2))</w:t>
      </w:r>
    </w:p>
    <w:p w14:paraId="4611CC3C" w14:textId="29B9691D" w:rsidR="0091725B" w:rsidRPr="00A9544C" w:rsidRDefault="0091725B" w:rsidP="0091725B">
      <w:pPr>
        <w:rPr>
          <w:rFonts w:ascii="Calibri" w:hAnsi="Calibri"/>
          <w:color w:val="000000" w:themeColor="text1"/>
        </w:rPr>
      </w:pPr>
      <w:proofErr w:type="gramStart"/>
      <w:r w:rsidRPr="00A9544C">
        <w:rPr>
          <w:rFonts w:ascii="Calibri" w:hAnsi="Calibri"/>
          <w:color w:val="000000" w:themeColor="text1"/>
        </w:rPr>
        <w:t>Output :</w:t>
      </w:r>
      <w:proofErr w:type="gramEnd"/>
    </w:p>
    <w:p w14:paraId="49023774" w14:textId="640F4C7F" w:rsidR="0091725B" w:rsidRPr="00A9544C" w:rsidRDefault="0091725B" w:rsidP="0091725B">
      <w:pPr>
        <w:rPr>
          <w:rFonts w:ascii="Calibri" w:hAnsi="Calibri"/>
          <w:color w:val="000000" w:themeColor="text1"/>
        </w:rPr>
      </w:pPr>
      <w:r w:rsidRPr="00A9544C">
        <w:rPr>
          <w:rFonts w:ascii="Calibri" w:hAnsi="Calibri"/>
          <w:color w:val="000000" w:themeColor="text1"/>
        </w:rPr>
        <w:t>0.95</w:t>
      </w:r>
    </w:p>
    <w:p w14:paraId="39F688EA" w14:textId="41EF5E9C" w:rsidR="0091725B" w:rsidRPr="00A9544C" w:rsidRDefault="0091725B" w:rsidP="0091725B">
      <w:pPr>
        <w:rPr>
          <w:rFonts w:ascii="Calibri" w:hAnsi="Calibri"/>
          <w:color w:val="000000" w:themeColor="text1"/>
        </w:rPr>
      </w:pPr>
    </w:p>
    <w:p w14:paraId="342A8A20" w14:textId="77777777" w:rsidR="009C3660" w:rsidRDefault="009C3660" w:rsidP="0091725B">
      <w:pPr>
        <w:rPr>
          <w:rFonts w:ascii="Calibri" w:hAnsi="Calibri"/>
          <w:color w:val="000000" w:themeColor="text1"/>
        </w:rPr>
      </w:pPr>
    </w:p>
    <w:p w14:paraId="5F01C417" w14:textId="77777777" w:rsidR="009C3660" w:rsidRDefault="009C3660" w:rsidP="0091725B">
      <w:pPr>
        <w:rPr>
          <w:rFonts w:ascii="Calibri" w:hAnsi="Calibri"/>
          <w:color w:val="000000" w:themeColor="text1"/>
        </w:rPr>
      </w:pPr>
    </w:p>
    <w:p w14:paraId="170D6C34" w14:textId="77FAEC14" w:rsidR="0091725B" w:rsidRPr="00A9544C" w:rsidRDefault="0091725B" w:rsidP="0091725B">
      <w:pPr>
        <w:rPr>
          <w:rFonts w:ascii="Calibri" w:hAnsi="Calibri"/>
          <w:color w:val="000000" w:themeColor="text1"/>
        </w:rPr>
      </w:pPr>
      <w:proofErr w:type="gramStart"/>
      <w:r w:rsidRPr="00A9544C">
        <w:rPr>
          <w:rFonts w:ascii="Calibri" w:hAnsi="Calibri"/>
          <w:color w:val="000000" w:themeColor="text1"/>
        </w:rPr>
        <w:t>print(</w:t>
      </w:r>
      <w:proofErr w:type="spellStart"/>
      <w:proofErr w:type="gramEnd"/>
      <w:r w:rsidRPr="00A9544C">
        <w:rPr>
          <w:rFonts w:ascii="Calibri" w:hAnsi="Calibri"/>
          <w:color w:val="000000" w:themeColor="text1"/>
        </w:rPr>
        <w:t>classification_report</w:t>
      </w:r>
      <w:proofErr w:type="spellEnd"/>
      <w:r w:rsidRPr="00A9544C">
        <w:rPr>
          <w:rFonts w:ascii="Calibri" w:hAnsi="Calibri"/>
          <w:color w:val="000000" w:themeColor="text1"/>
        </w:rPr>
        <w:t>(</w:t>
      </w:r>
      <w:proofErr w:type="spellStart"/>
      <w:r w:rsidRPr="00A9544C">
        <w:rPr>
          <w:rFonts w:ascii="Calibri" w:hAnsi="Calibri"/>
          <w:color w:val="000000" w:themeColor="text1"/>
        </w:rPr>
        <w:t>Y_test</w:t>
      </w:r>
      <w:proofErr w:type="spellEnd"/>
      <w:r w:rsidRPr="00A9544C">
        <w:rPr>
          <w:rFonts w:ascii="Calibri" w:hAnsi="Calibri"/>
          <w:color w:val="000000" w:themeColor="text1"/>
        </w:rPr>
        <w:t>, Y_pred2))</w:t>
      </w:r>
    </w:p>
    <w:p w14:paraId="703FB193" w14:textId="3742DAA8" w:rsidR="0091725B" w:rsidRDefault="0091725B" w:rsidP="0091725B">
      <w:pPr>
        <w:rPr>
          <w:rFonts w:ascii="Calibri" w:hAnsi="Calibri"/>
          <w:b/>
          <w:color w:val="000000" w:themeColor="text1"/>
        </w:rPr>
      </w:pPr>
      <w:proofErr w:type="gramStart"/>
      <w:r w:rsidRPr="009C3660">
        <w:rPr>
          <w:rFonts w:ascii="Calibri" w:hAnsi="Calibri"/>
          <w:b/>
          <w:color w:val="000000" w:themeColor="text1"/>
        </w:rPr>
        <w:t>output</w:t>
      </w:r>
      <w:proofErr w:type="gramEnd"/>
      <w:r w:rsidRPr="009C3660">
        <w:rPr>
          <w:rFonts w:ascii="Calibri" w:hAnsi="Calibri"/>
          <w:b/>
          <w:color w:val="000000" w:themeColor="text1"/>
        </w:rPr>
        <w:t>:</w:t>
      </w:r>
    </w:p>
    <w:p w14:paraId="4DAAA45D" w14:textId="77777777" w:rsidR="009C3660" w:rsidRPr="009C3660" w:rsidRDefault="009C3660" w:rsidP="0091725B">
      <w:pPr>
        <w:rPr>
          <w:rFonts w:ascii="Calibri" w:hAnsi="Calibri"/>
          <w:b/>
          <w:color w:val="000000" w:themeColor="text1"/>
        </w:rPr>
      </w:pPr>
    </w:p>
    <w:p w14:paraId="1ACB423D" w14:textId="20BD90CB" w:rsidR="0091725B" w:rsidRDefault="009C3660" w:rsidP="0091725B">
      <w:pPr>
        <w:rPr>
          <w:rFonts w:ascii="Calibri" w:hAnsi="Calibri"/>
          <w:color w:val="000000" w:themeColor="text1"/>
        </w:rPr>
      </w:pPr>
      <w:r>
        <w:rPr>
          <w:noProof/>
          <w:lang w:eastAsia="en-US"/>
        </w:rPr>
        <w:drawing>
          <wp:inline distT="0" distB="0" distL="0" distR="0" wp14:anchorId="23687897" wp14:editId="05DCD809">
            <wp:extent cx="4161098" cy="1590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576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0733" w14:textId="77777777" w:rsidR="00392F2C" w:rsidRPr="00392F2C" w:rsidRDefault="00392F2C" w:rsidP="00392F2C">
      <w:pPr>
        <w:pStyle w:val="Default"/>
        <w:numPr>
          <w:ilvl w:val="0"/>
          <w:numId w:val="23"/>
        </w:numPr>
        <w:rPr>
          <w:rFonts w:ascii="Calibri" w:hAnsi="Calibri"/>
          <w:b/>
          <w:color w:val="000000" w:themeColor="text1"/>
        </w:rPr>
      </w:pPr>
      <w:r w:rsidRPr="00392F2C">
        <w:rPr>
          <w:rFonts w:ascii="Calibri" w:hAnsi="Calibri"/>
          <w:b/>
          <w:color w:val="000000" w:themeColor="text1"/>
        </w:rPr>
        <w:t xml:space="preserve">The top features selected in decreasing order of feature weights </w:t>
      </w:r>
    </w:p>
    <w:p w14:paraId="125A1936" w14:textId="55D5D364" w:rsidR="009C3660" w:rsidRDefault="009C3660" w:rsidP="0091725B">
      <w:pPr>
        <w:rPr>
          <w:rFonts w:ascii="Calibri" w:hAnsi="Calibri"/>
          <w:b/>
          <w:color w:val="000000" w:themeColor="text1"/>
        </w:rPr>
      </w:pPr>
      <w:r w:rsidRPr="009C3660">
        <w:rPr>
          <w:rFonts w:ascii="Calibri" w:hAnsi="Calibri"/>
          <w:b/>
          <w:color w:val="000000" w:themeColor="text1"/>
        </w:rPr>
        <w:t xml:space="preserve">L1 Feature </w:t>
      </w:r>
      <w:proofErr w:type="spellStart"/>
      <w:r w:rsidRPr="009C3660">
        <w:rPr>
          <w:rFonts w:ascii="Calibri" w:hAnsi="Calibri"/>
          <w:b/>
          <w:color w:val="000000" w:themeColor="text1"/>
        </w:rPr>
        <w:t>importances</w:t>
      </w:r>
      <w:proofErr w:type="spellEnd"/>
      <w:r w:rsidRPr="009C3660">
        <w:rPr>
          <w:rFonts w:ascii="Calibri" w:hAnsi="Calibri"/>
          <w:b/>
          <w:color w:val="000000" w:themeColor="text1"/>
        </w:rPr>
        <w:t xml:space="preserve"> (Logistic Regression)</w:t>
      </w:r>
      <w:r>
        <w:rPr>
          <w:rFonts w:ascii="Calibri" w:hAnsi="Calibri"/>
          <w:b/>
          <w:color w:val="000000" w:themeColor="text1"/>
        </w:rPr>
        <w:t>:</w:t>
      </w:r>
    </w:p>
    <w:p w14:paraId="3E1B27F0" w14:textId="77777777" w:rsidR="009C3660" w:rsidRDefault="009C3660" w:rsidP="0091725B">
      <w:pPr>
        <w:rPr>
          <w:rFonts w:ascii="Calibri" w:hAnsi="Calibri"/>
          <w:b/>
          <w:color w:val="000000" w:themeColor="text1"/>
        </w:rPr>
      </w:pPr>
    </w:p>
    <w:p w14:paraId="588A89D0" w14:textId="3F3ACBD6" w:rsidR="009C3660" w:rsidRPr="009C3660" w:rsidRDefault="009C3660" w:rsidP="0091725B">
      <w:pPr>
        <w:rPr>
          <w:rFonts w:ascii="Calibri" w:hAnsi="Calibri"/>
          <w:b/>
          <w:color w:val="000000" w:themeColor="text1"/>
        </w:rPr>
      </w:pPr>
      <w:r w:rsidRPr="009C3660">
        <w:rPr>
          <w:rFonts w:ascii="Calibri" w:hAnsi="Calibri"/>
          <w:b/>
          <w:noProof/>
          <w:color w:val="000000" w:themeColor="text1"/>
          <w:lang w:eastAsia="en-US"/>
        </w:rPr>
        <w:drawing>
          <wp:inline distT="0" distB="0" distL="0" distR="0" wp14:anchorId="7C12F210" wp14:editId="1A328B43">
            <wp:extent cx="4762500" cy="3314700"/>
            <wp:effectExtent l="0" t="0" r="0" b="0"/>
            <wp:docPr id="13" name="Picture 13" descr="D:\my 2nd\Task 2\New folder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2nd\Task 2\New folder\download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BAC7" w14:textId="77777777" w:rsidR="00392F2C" w:rsidRDefault="00392F2C" w:rsidP="00392F2C">
      <w:pPr>
        <w:pStyle w:val="Heading3"/>
        <w:rPr>
          <w:rFonts w:ascii="Arial" w:hAnsi="Arial" w:cs="Arial"/>
          <w:b w:val="0"/>
          <w:bCs w:val="0"/>
          <w:kern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L2 regularization</w:t>
      </w:r>
    </w:p>
    <w:p w14:paraId="659175C9" w14:textId="0ED52BF7" w:rsidR="00F4583F" w:rsidRPr="00A9544C" w:rsidRDefault="00392F2C" w:rsidP="00392F2C">
      <w:pPr>
        <w:rPr>
          <w:rFonts w:ascii="Calibri" w:hAnsi="Calibri"/>
          <w:color w:val="000000" w:themeColor="text1"/>
          <w:u w:val="single"/>
        </w:rPr>
      </w:pPr>
      <w:r w:rsidRPr="009C3660">
        <w:rPr>
          <w:rFonts w:ascii="Calibri" w:hAnsi="Calibri"/>
          <w:b/>
          <w:color w:val="000000" w:themeColor="text1"/>
        </w:rPr>
        <w:t xml:space="preserve"> </w:t>
      </w:r>
      <w:r w:rsidR="0091725B" w:rsidRPr="009C3660">
        <w:rPr>
          <w:rFonts w:ascii="Calibri" w:hAnsi="Calibri"/>
          <w:b/>
          <w:color w:val="000000" w:themeColor="text1"/>
        </w:rPr>
        <w:t>L2 penalty</w:t>
      </w:r>
      <w:r w:rsidRPr="00392F2C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5B83AAC0" wp14:editId="653A7631">
            <wp:extent cx="5704762" cy="325714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BE7E" w14:textId="7AFE434F" w:rsidR="0091725B" w:rsidRPr="00A9544C" w:rsidRDefault="00392F2C" w:rsidP="0091725B">
      <w:pPr>
        <w:pStyle w:val="Default"/>
        <w:numPr>
          <w:ilvl w:val="0"/>
          <w:numId w:val="23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The top </w:t>
      </w:r>
      <w:r w:rsidR="0091725B" w:rsidRPr="00A9544C">
        <w:rPr>
          <w:rFonts w:ascii="Calibri" w:hAnsi="Calibri"/>
          <w:color w:val="000000" w:themeColor="text1"/>
        </w:rPr>
        <w:t xml:space="preserve">features selected in decreasing order of feature weights </w:t>
      </w:r>
    </w:p>
    <w:p w14:paraId="5B435390" w14:textId="07691674" w:rsidR="0091725B" w:rsidRPr="00A9544C" w:rsidRDefault="0091725B">
      <w:pPr>
        <w:rPr>
          <w:rFonts w:ascii="Calibri" w:hAnsi="Calibri"/>
          <w:color w:val="000000" w:themeColor="text1"/>
        </w:rPr>
      </w:pPr>
    </w:p>
    <w:p w14:paraId="30221879" w14:textId="07C4342B" w:rsidR="00F4583F" w:rsidRPr="007040AF" w:rsidRDefault="0091725B">
      <w:pPr>
        <w:rPr>
          <w:rFonts w:ascii="Calibri" w:hAnsi="Calibri"/>
          <w:b/>
          <w:color w:val="000000" w:themeColor="text1"/>
        </w:rPr>
      </w:pPr>
      <w:r w:rsidRPr="007040AF">
        <w:rPr>
          <w:rFonts w:ascii="Calibri" w:hAnsi="Calibri"/>
          <w:b/>
          <w:color w:val="000000" w:themeColor="text1"/>
        </w:rPr>
        <w:t>L2 penalty:</w:t>
      </w:r>
    </w:p>
    <w:p w14:paraId="0D120C79" w14:textId="17593BE6" w:rsidR="0091725B" w:rsidRPr="00A9544C" w:rsidRDefault="0091725B">
      <w:pPr>
        <w:rPr>
          <w:rFonts w:ascii="Calibri" w:hAnsi="Calibri"/>
          <w:color w:val="000000" w:themeColor="text1"/>
        </w:rPr>
      </w:pPr>
      <w:r w:rsidRPr="00A9544C">
        <w:rPr>
          <w:rFonts w:ascii="Calibri" w:hAnsi="Calibri"/>
          <w:noProof/>
          <w:color w:val="000000" w:themeColor="text1"/>
          <w:lang w:eastAsia="en-US"/>
        </w:rPr>
        <w:drawing>
          <wp:inline distT="0" distB="0" distL="0" distR="0" wp14:anchorId="3C7B0926" wp14:editId="244FDB85">
            <wp:extent cx="4648200" cy="2752725"/>
            <wp:effectExtent l="0" t="0" r="0" b="0"/>
            <wp:docPr id="7" name="Picture 7" descr="C:\Users\ABC\AppData\Local\Microsoft\Windows\INetCache\Content.MSO\A1FFE2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AppData\Local\Microsoft\Windows\INetCache\Content.MSO\A1FFE2E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EE96" w14:textId="749EEC32" w:rsidR="00F4583F" w:rsidRPr="00A9544C" w:rsidRDefault="00F4583F">
      <w:pPr>
        <w:rPr>
          <w:rFonts w:ascii="Calibri" w:hAnsi="Calibri"/>
          <w:color w:val="000000" w:themeColor="text1"/>
        </w:rPr>
      </w:pPr>
    </w:p>
    <w:p w14:paraId="0CFF5B83" w14:textId="77777777" w:rsidR="0091725B" w:rsidRPr="0091725B" w:rsidRDefault="0091725B" w:rsidP="0091725B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color w:val="000000" w:themeColor="text1"/>
          <w:kern w:val="0"/>
        </w:rPr>
      </w:pPr>
    </w:p>
    <w:p w14:paraId="3B66627E" w14:textId="1825D8BE" w:rsidR="0091725B" w:rsidRPr="00966D41" w:rsidRDefault="0091725B" w:rsidP="0091725B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b/>
          <w:color w:val="000000" w:themeColor="text1"/>
          <w:kern w:val="0"/>
        </w:rPr>
      </w:pPr>
      <w:r w:rsidRPr="00966D41">
        <w:rPr>
          <w:rFonts w:ascii="Calibri" w:hAnsi="Calibri" w:cs="Symbol"/>
          <w:b/>
          <w:color w:val="000000" w:themeColor="text1"/>
          <w:kern w:val="0"/>
        </w:rPr>
        <w:t xml:space="preserve">• Confusion matrix </w:t>
      </w:r>
    </w:p>
    <w:p w14:paraId="7EF8AFCF" w14:textId="26A530B8" w:rsidR="0091725B" w:rsidRPr="00392F2C" w:rsidRDefault="0091725B" w:rsidP="0091725B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b/>
          <w:color w:val="000000" w:themeColor="text1"/>
          <w:kern w:val="0"/>
        </w:rPr>
      </w:pPr>
      <w:r w:rsidRPr="00A9544C">
        <w:rPr>
          <w:rFonts w:ascii="Calibri" w:hAnsi="Calibri" w:cs="Symbol"/>
          <w:color w:val="000000" w:themeColor="text1"/>
          <w:kern w:val="0"/>
        </w:rPr>
        <w:t xml:space="preserve"> </w:t>
      </w:r>
      <w:r w:rsidR="00392F2C" w:rsidRPr="00392F2C">
        <w:rPr>
          <w:rFonts w:ascii="Calibri" w:hAnsi="Calibri" w:cs="Symbol"/>
          <w:b/>
          <w:color w:val="000000" w:themeColor="text1"/>
          <w:kern w:val="0"/>
        </w:rPr>
        <w:t xml:space="preserve">For </w:t>
      </w:r>
      <w:r w:rsidRPr="00392F2C">
        <w:rPr>
          <w:rFonts w:ascii="Calibri" w:hAnsi="Calibri" w:cs="Symbol"/>
          <w:b/>
          <w:color w:val="000000" w:themeColor="text1"/>
          <w:kern w:val="0"/>
        </w:rPr>
        <w:t>L1 regularization:</w:t>
      </w:r>
    </w:p>
    <w:p w14:paraId="47E2A005" w14:textId="5C21BB9A" w:rsidR="0091725B" w:rsidRPr="00392F2C" w:rsidRDefault="0091725B" w:rsidP="0091725B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Symbol"/>
          <w:b/>
          <w:color w:val="000000" w:themeColor="text1"/>
          <w:kern w:val="0"/>
        </w:rPr>
      </w:pPr>
    </w:p>
    <w:p w14:paraId="73D6A878" w14:textId="77777777" w:rsidR="0091725B" w:rsidRPr="0091725B" w:rsidRDefault="0091725B" w:rsidP="0091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[[</w:t>
      </w:r>
      <w:proofErr w:type="gramStart"/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14  0</w:t>
      </w:r>
      <w:proofErr w:type="gramEnd"/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]</w:t>
      </w:r>
    </w:p>
    <w:p w14:paraId="0D09FF14" w14:textId="4BB2F1CF" w:rsidR="0091725B" w:rsidRPr="00A9544C" w:rsidRDefault="0091725B" w:rsidP="0091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</w:t>
      </w:r>
      <w:proofErr w:type="gramStart"/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[ 1</w:t>
      </w:r>
      <w:proofErr w:type="gramEnd"/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5]]</w:t>
      </w:r>
    </w:p>
    <w:p w14:paraId="2AF37C00" w14:textId="59E8D1C2" w:rsidR="0091725B" w:rsidRPr="00A9544C" w:rsidRDefault="0091725B" w:rsidP="0091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53C3DD70" w14:textId="2A4ACD8D" w:rsidR="0091725B" w:rsidRPr="00392F2C" w:rsidRDefault="00392F2C" w:rsidP="0091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b/>
          <w:color w:val="000000" w:themeColor="text1"/>
          <w:kern w:val="0"/>
          <w:lang w:eastAsia="en-US"/>
        </w:rPr>
      </w:pPr>
      <w:r w:rsidRPr="00392F2C">
        <w:rPr>
          <w:rFonts w:ascii="Calibri" w:eastAsia="Times New Roman" w:hAnsi="Calibri" w:cs="Courier New"/>
          <w:b/>
          <w:color w:val="000000" w:themeColor="text1"/>
          <w:kern w:val="0"/>
          <w:lang w:eastAsia="en-US"/>
        </w:rPr>
        <w:t xml:space="preserve">For </w:t>
      </w:r>
      <w:r w:rsidR="0091725B" w:rsidRPr="00392F2C">
        <w:rPr>
          <w:rFonts w:ascii="Calibri" w:eastAsia="Times New Roman" w:hAnsi="Calibri" w:cs="Courier New"/>
          <w:b/>
          <w:color w:val="000000" w:themeColor="text1"/>
          <w:kern w:val="0"/>
          <w:lang w:eastAsia="en-US"/>
        </w:rPr>
        <w:t>L2 Regularization:</w:t>
      </w:r>
    </w:p>
    <w:p w14:paraId="5D87CF38" w14:textId="3E257049" w:rsidR="0091725B" w:rsidRPr="00A9544C" w:rsidRDefault="0091725B" w:rsidP="0091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18142755" w14:textId="77777777" w:rsidR="0091725B" w:rsidRPr="0091725B" w:rsidRDefault="0091725B" w:rsidP="0091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[[</w:t>
      </w:r>
      <w:proofErr w:type="gramStart"/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14  0</w:t>
      </w:r>
      <w:proofErr w:type="gramEnd"/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]</w:t>
      </w:r>
    </w:p>
    <w:p w14:paraId="5835A4DF" w14:textId="77777777" w:rsidR="0091725B" w:rsidRDefault="0091725B" w:rsidP="0091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</w:t>
      </w:r>
      <w:proofErr w:type="gramStart"/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>[ 1</w:t>
      </w:r>
      <w:proofErr w:type="gramEnd"/>
      <w:r w:rsidRPr="0091725B">
        <w:rPr>
          <w:rFonts w:ascii="Calibri" w:eastAsia="Times New Roman" w:hAnsi="Calibri" w:cs="Courier New"/>
          <w:color w:val="000000" w:themeColor="text1"/>
          <w:kern w:val="0"/>
          <w:lang w:eastAsia="en-US"/>
        </w:rPr>
        <w:t xml:space="preserve">  5]]</w:t>
      </w:r>
    </w:p>
    <w:p w14:paraId="12BC515F" w14:textId="77777777" w:rsidR="00392F2C" w:rsidRDefault="00392F2C" w:rsidP="0091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p w14:paraId="5D8A775C" w14:textId="77777777" w:rsidR="00392F2C" w:rsidRDefault="00392F2C" w:rsidP="0091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firstLine="0"/>
        <w:textAlignment w:val="baseline"/>
        <w:rPr>
          <w:rFonts w:ascii="Calibri" w:eastAsia="Times New Roman" w:hAnsi="Calibri" w:cs="Courier New"/>
          <w:color w:val="000000" w:themeColor="text1"/>
          <w:kern w:val="0"/>
          <w:lang w:eastAsia="en-US"/>
        </w:rPr>
      </w:pPr>
    </w:p>
    <w:sdt>
      <w:sdtPr>
        <w:rPr>
          <w:rFonts w:ascii="Calibri" w:eastAsiaTheme="minorEastAsia" w:hAnsi="Calibri" w:cstheme="minorBidi"/>
          <w:color w:val="000000" w:themeColor="text1"/>
        </w:rPr>
        <w:id w:val="62297111"/>
        <w:docPartObj>
          <w:docPartGallery w:val="Bibliographies"/>
          <w:docPartUnique/>
        </w:docPartObj>
      </w:sdtPr>
      <w:sdtEndPr/>
      <w:sdtContent>
        <w:p w14:paraId="546D8017" w14:textId="0DB50C77" w:rsidR="00E81978" w:rsidRPr="00A9544C" w:rsidRDefault="005D3A03">
          <w:pPr>
            <w:pStyle w:val="SectionTitle"/>
            <w:rPr>
              <w:rFonts w:ascii="Calibri" w:hAnsi="Calibri"/>
              <w:color w:val="000000" w:themeColor="text1"/>
            </w:rPr>
          </w:pPr>
          <w:r w:rsidRPr="00A9544C">
            <w:rPr>
              <w:rFonts w:ascii="Calibri" w:hAnsi="Calibri"/>
              <w:color w:val="000000" w:themeColor="text1"/>
            </w:rPr>
            <w:t>References</w:t>
          </w:r>
        </w:p>
      </w:sdtContent>
    </w:sdt>
    <w:p w14:paraId="75ABF7BC" w14:textId="098DB1AE" w:rsidR="00966D41" w:rsidRPr="00FE5B16" w:rsidRDefault="00966D41" w:rsidP="00966D41">
      <w:pPr>
        <w:pStyle w:val="Bibliography"/>
        <w:numPr>
          <w:ilvl w:val="0"/>
          <w:numId w:val="25"/>
        </w:numPr>
        <w:rPr>
          <w:rFonts w:ascii="Calibri" w:hAnsi="Calibri" w:cs="Calibri"/>
          <w:b/>
          <w:bCs/>
          <w:noProof/>
          <w:color w:val="000000" w:themeColor="text1"/>
        </w:rPr>
      </w:pPr>
      <w:r w:rsidRPr="00FE5B16">
        <w:rPr>
          <w:rFonts w:ascii="Calibri" w:hAnsi="Calibri" w:cs="Calibri"/>
          <w:color w:val="000000" w:themeColor="text1"/>
        </w:rPr>
        <w:fldChar w:fldCharType="begin"/>
      </w:r>
      <w:r w:rsidRPr="00FE5B16">
        <w:rPr>
          <w:rFonts w:ascii="Calibri" w:hAnsi="Calibri" w:cs="Calibri"/>
          <w:color w:val="000000" w:themeColor="text1"/>
        </w:rPr>
        <w:instrText xml:space="preserve"> BIBLIOGRAPHY </w:instrText>
      </w:r>
      <w:r w:rsidRPr="00FE5B16">
        <w:rPr>
          <w:rFonts w:ascii="Calibri" w:hAnsi="Calibri" w:cs="Calibri"/>
          <w:color w:val="000000" w:themeColor="text1"/>
        </w:rPr>
        <w:fldChar w:fldCharType="separate"/>
      </w:r>
      <w:r w:rsidRPr="00FE5B16">
        <w:rPr>
          <w:rFonts w:ascii="Calibri" w:hAnsi="Calibri" w:cs="Calibri"/>
          <w:color w:val="000000" w:themeColor="text1"/>
        </w:rPr>
        <w:t>"P.C. Mahalanobis Memorial Lectures, 7th series"</w:t>
      </w:r>
      <w:r w:rsidRPr="00FE5B16">
        <w:rPr>
          <w:rFonts w:ascii="Calibri" w:hAnsi="Calibri" w:cs="Calibri"/>
          <w:color w:val="000000" w:themeColor="text1"/>
          <w:shd w:val="clear" w:color="auto" w:fill="FFFFFF"/>
        </w:rPr>
        <w:t>. P.C. Mahalanobis Memorial Lectures, Indian Statistical Institute. Archived from </w:t>
      </w:r>
      <w:r w:rsidRPr="00FE5B16">
        <w:rPr>
          <w:rFonts w:ascii="Calibri" w:hAnsi="Calibri" w:cs="Calibri"/>
          <w:color w:val="000000" w:themeColor="text1"/>
        </w:rPr>
        <w:t>the original</w:t>
      </w:r>
      <w:r w:rsidRPr="00FE5B16">
        <w:rPr>
          <w:rFonts w:ascii="Calibri" w:hAnsi="Calibri" w:cs="Calibri"/>
          <w:color w:val="000000" w:themeColor="text1"/>
          <w:shd w:val="clear" w:color="auto" w:fill="FFFFFF"/>
        </w:rPr>
        <w:t> on 29 October 2013</w:t>
      </w:r>
      <w:r w:rsidRPr="00FE5B16">
        <w:rPr>
          <w:rStyle w:val="reference-accessdate"/>
          <w:rFonts w:ascii="Calibri" w:hAnsi="Calibri" w:cs="Calibri"/>
          <w:color w:val="000000" w:themeColor="text1"/>
          <w:shd w:val="clear" w:color="auto" w:fill="FFFFFF"/>
        </w:rPr>
        <w:t>. Retrieved </w:t>
      </w:r>
      <w:r w:rsidRPr="00FE5B16">
        <w:rPr>
          <w:rStyle w:val="nowrap"/>
          <w:rFonts w:ascii="Calibri" w:hAnsi="Calibri" w:cs="Calibri"/>
          <w:color w:val="000000" w:themeColor="text1"/>
          <w:shd w:val="clear" w:color="auto" w:fill="FFFFFF"/>
        </w:rPr>
        <w:t>18 July</w:t>
      </w:r>
      <w:r w:rsidRPr="00FE5B16">
        <w:rPr>
          <w:rStyle w:val="reference-accessdate"/>
          <w:rFonts w:ascii="Calibri" w:hAnsi="Calibri" w:cs="Calibri"/>
          <w:color w:val="000000" w:themeColor="text1"/>
          <w:shd w:val="clear" w:color="auto" w:fill="FFFFFF"/>
        </w:rPr>
        <w:t> 2017</w:t>
      </w:r>
      <w:r w:rsidRPr="00FE5B16">
        <w:rPr>
          <w:rFonts w:ascii="Calibri" w:hAnsi="Calibri" w:cs="Calibri"/>
          <w:color w:val="000000" w:themeColor="text1"/>
          <w:shd w:val="clear" w:color="auto" w:fill="FFFFFF"/>
        </w:rPr>
        <w:t>.</w:t>
      </w:r>
      <w:r w:rsidRPr="00FE5B16">
        <w:rPr>
          <w:rFonts w:ascii="Calibri" w:hAnsi="Calibri" w:cs="Calibri"/>
          <w:noProof/>
          <w:color w:val="000000" w:themeColor="text1"/>
        </w:rPr>
        <w:t xml:space="preserve">Last Name, F. M. (Year). </w:t>
      </w:r>
      <w:r w:rsidRPr="00FE5B16">
        <w:rPr>
          <w:rFonts w:ascii="Calibri" w:hAnsi="Calibri" w:cs="Calibri"/>
          <w:i/>
          <w:iCs/>
          <w:noProof/>
          <w:color w:val="000000" w:themeColor="text1"/>
        </w:rPr>
        <w:t>Book Title.</w:t>
      </w:r>
      <w:r w:rsidRPr="00FE5B16">
        <w:rPr>
          <w:rFonts w:ascii="Calibri" w:hAnsi="Calibri" w:cs="Calibri"/>
          <w:noProof/>
          <w:color w:val="000000" w:themeColor="text1"/>
        </w:rPr>
        <w:t xml:space="preserve"> City Name: Publisher Name.</w:t>
      </w:r>
      <w:r w:rsidRPr="00FE5B16">
        <w:rPr>
          <w:rFonts w:ascii="Calibri" w:hAnsi="Calibri" w:cs="Calibri"/>
          <w:b/>
          <w:bCs/>
          <w:noProof/>
          <w:color w:val="000000" w:themeColor="text1"/>
        </w:rPr>
        <w:fldChar w:fldCharType="end"/>
      </w:r>
    </w:p>
    <w:p w14:paraId="378CD037" w14:textId="3C8D3F4F" w:rsidR="00966D41" w:rsidRPr="00FE5B16" w:rsidRDefault="00966D41" w:rsidP="00AA12E7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</w:rPr>
      </w:pPr>
      <w:r w:rsidRPr="00FE5B16">
        <w:rPr>
          <w:rFonts w:ascii="Calibri" w:hAnsi="Calibri" w:cs="Calibri"/>
          <w:color w:val="000000" w:themeColor="text1"/>
          <w:shd w:val="clear" w:color="auto" w:fill="FFFFFF"/>
        </w:rPr>
        <w:t>Data Science Journal. (2012, April). Available Volumes. Retrieved from Japan Science and Technology Information Aggregator, Electronic: </w:t>
      </w:r>
      <w:r w:rsidRPr="00FE5B16">
        <w:rPr>
          <w:rFonts w:ascii="Calibri" w:hAnsi="Calibri" w:cs="Calibri"/>
          <w:color w:val="000000" w:themeColor="text1"/>
        </w:rPr>
        <w:t>http://www.jstage.jst.go.jp/browse/dsj/_vols</w:t>
      </w:r>
      <w:r w:rsidRPr="00FE5B16">
        <w:rPr>
          <w:rFonts w:ascii="Calibri" w:hAnsi="Calibri" w:cs="Calibri"/>
          <w:color w:val="000000" w:themeColor="text1"/>
          <w:shd w:val="clear" w:color="auto" w:fill="FFFFFF"/>
        </w:rPr>
        <w:t> </w:t>
      </w:r>
      <w:hyperlink r:id="rId18" w:history="1">
        <w:r w:rsidRPr="00FE5B16">
          <w:rPr>
            <w:rStyle w:val="Hyperlink"/>
            <w:rFonts w:ascii="Calibri" w:hAnsi="Calibri" w:cs="Calibri"/>
            <w:color w:val="000000" w:themeColor="text1"/>
          </w:rPr>
          <w:t>Archived</w:t>
        </w:r>
      </w:hyperlink>
      <w:r w:rsidRPr="00FE5B16">
        <w:rPr>
          <w:rFonts w:ascii="Calibri" w:hAnsi="Calibri" w:cs="Calibri"/>
          <w:color w:val="000000" w:themeColor="text1"/>
          <w:shd w:val="clear" w:color="auto" w:fill="FFFFFF"/>
        </w:rPr>
        <w:t> 3 April 2012 at the 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Wayback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 Machine</w:t>
      </w:r>
    </w:p>
    <w:p w14:paraId="301CAEA4" w14:textId="77777777" w:rsidR="00966D41" w:rsidRPr="00FE5B16" w:rsidRDefault="00966D41" w:rsidP="00966D41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  <w:shd w:val="clear" w:color="auto" w:fill="FFFFFF"/>
        </w:rPr>
      </w:pPr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R.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Kohavi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 and F. Provost, "Glossary of terms," Machine Learning, vol. 30, no. 2–3, pp. 271–274, 1998</w:t>
      </w:r>
    </w:p>
    <w:p w14:paraId="57648931" w14:textId="77777777" w:rsidR="00966D41" w:rsidRPr="00FE5B16" w:rsidRDefault="00966D41" w:rsidP="00966D41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</w:rPr>
      </w:pPr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Le Roux, Nicolas;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Bengio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Yoshua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; Fitzgibbon, Andrew (2012). "Improving First and Second-Order Methods by Modeling Uncertainty". In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Sra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Suvrit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;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Nowozin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>, Sebastian; Wright, Stephen J. (</w:t>
      </w:r>
      <w:proofErr w:type="gram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eds</w:t>
      </w:r>
      <w:proofErr w:type="gramEnd"/>
      <w:r w:rsidRPr="00FE5B16">
        <w:rPr>
          <w:rFonts w:ascii="Calibri" w:hAnsi="Calibri" w:cs="Calibri"/>
          <w:color w:val="000000" w:themeColor="text1"/>
          <w:shd w:val="clear" w:color="auto" w:fill="FFFFFF"/>
        </w:rPr>
        <w:t>.). </w:t>
      </w:r>
      <w:r w:rsidRPr="00FE5B1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Optimization for Machine Learning</w:t>
      </w:r>
      <w:r w:rsidRPr="00FE5B16">
        <w:rPr>
          <w:rFonts w:ascii="Calibri" w:hAnsi="Calibri" w:cs="Calibri"/>
          <w:color w:val="000000" w:themeColor="text1"/>
          <w:shd w:val="clear" w:color="auto" w:fill="FFFFFF"/>
        </w:rPr>
        <w:t>. MIT Press. p. 404.</w:t>
      </w:r>
    </w:p>
    <w:p w14:paraId="0DA3E332" w14:textId="1F07CD1C" w:rsidR="00AA12E7" w:rsidRPr="00FE5B16" w:rsidRDefault="00AA12E7" w:rsidP="00966D41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</w:rPr>
      </w:pPr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Jesse; Martino, Luca; Olmos, Pablo M.;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Luengo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>, David (2015-06-01). "Scalable multi-output label prediction: From classifier chains to classifier trellises". </w:t>
      </w:r>
      <w:r w:rsidRPr="00FE5B1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Pattern Recognition</w:t>
      </w:r>
      <w:r w:rsidRPr="00FE5B16">
        <w:rPr>
          <w:rFonts w:ascii="Calibri" w:hAnsi="Calibri" w:cs="Calibri"/>
          <w:color w:val="000000" w:themeColor="text1"/>
          <w:shd w:val="clear" w:color="auto" w:fill="FFFFFF"/>
        </w:rPr>
        <w:t>. </w:t>
      </w:r>
      <w:r w:rsidRPr="00FE5B16">
        <w:rPr>
          <w:rFonts w:ascii="Calibri" w:hAnsi="Calibri" w:cs="Calibri"/>
          <w:b/>
          <w:bCs/>
          <w:color w:val="000000" w:themeColor="text1"/>
          <w:shd w:val="clear" w:color="auto" w:fill="FFFFFF"/>
        </w:rPr>
        <w:t>48</w:t>
      </w:r>
      <w:r w:rsidRPr="00FE5B16">
        <w:rPr>
          <w:rFonts w:ascii="Calibri" w:hAnsi="Calibri" w:cs="Calibri"/>
          <w:color w:val="000000" w:themeColor="text1"/>
          <w:shd w:val="clear" w:color="auto" w:fill="FFFFFF"/>
        </w:rPr>
        <w:t> (6): 2096–2109</w:t>
      </w:r>
    </w:p>
    <w:p w14:paraId="095479DA" w14:textId="7F4B5E1B" w:rsidR="00AA12E7" w:rsidRPr="00FE5B16" w:rsidRDefault="00AA12E7" w:rsidP="00966D41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</w:rPr>
      </w:pP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Riemenschneider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, M;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Senge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, R; Neumann, U;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Hüllermeier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 xml:space="preserve">, E; </w:t>
      </w:r>
      <w:proofErr w:type="spellStart"/>
      <w:r w:rsidRPr="00FE5B16">
        <w:rPr>
          <w:rFonts w:ascii="Calibri" w:hAnsi="Calibri" w:cs="Calibri"/>
          <w:color w:val="000000" w:themeColor="text1"/>
          <w:shd w:val="clear" w:color="auto" w:fill="FFFFFF"/>
        </w:rPr>
        <w:t>Heider</w:t>
      </w:r>
      <w:proofErr w:type="spellEnd"/>
      <w:r w:rsidRPr="00FE5B16">
        <w:rPr>
          <w:rFonts w:ascii="Calibri" w:hAnsi="Calibri" w:cs="Calibri"/>
          <w:color w:val="000000" w:themeColor="text1"/>
          <w:shd w:val="clear" w:color="auto" w:fill="FFFFFF"/>
        </w:rPr>
        <w:t>, D (2016). </w:t>
      </w:r>
      <w:hyperlink r:id="rId19" w:history="1">
        <w:r w:rsidRPr="00FE5B16">
          <w:rPr>
            <w:rStyle w:val="Hyperlink"/>
            <w:rFonts w:ascii="Calibri" w:hAnsi="Calibri" w:cs="Calibri"/>
            <w:color w:val="000000" w:themeColor="text1"/>
          </w:rPr>
          <w:t>"Exploiting HIV-1 protease and reverse transcriptase cross-resistance information for improved drug resistance prediction by means of multi-label classification"</w:t>
        </w:r>
      </w:hyperlink>
    </w:p>
    <w:p w14:paraId="359488B5" w14:textId="42ACB020" w:rsidR="00E81978" w:rsidRPr="00A9544C" w:rsidRDefault="00E81978" w:rsidP="00F4583F">
      <w:pPr>
        <w:ind w:firstLine="0"/>
        <w:rPr>
          <w:rFonts w:ascii="Calibri" w:hAnsi="Calibri"/>
          <w:color w:val="000000" w:themeColor="text1"/>
        </w:rPr>
      </w:pPr>
    </w:p>
    <w:sectPr w:rsidR="00E81978" w:rsidRPr="00A9544C" w:rsidSect="003444BC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pgBorders w:offsetFrom="page">
        <w:top w:val="single" w:sz="12" w:space="24" w:color="808080" w:themeColor="background1" w:themeShade="80"/>
        <w:left w:val="single" w:sz="12" w:space="24" w:color="808080" w:themeColor="background1" w:themeShade="80"/>
        <w:bottom w:val="single" w:sz="12" w:space="24" w:color="808080" w:themeColor="background1" w:themeShade="80"/>
        <w:right w:val="single" w:sz="12" w:space="24" w:color="808080" w:themeColor="background1" w:themeShade="80"/>
      </w:pgBorders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3FD10" w14:textId="77777777" w:rsidR="00C43AE3" w:rsidRDefault="00C43AE3">
      <w:pPr>
        <w:spacing w:line="240" w:lineRule="auto"/>
      </w:pPr>
      <w:r>
        <w:separator/>
      </w:r>
    </w:p>
    <w:p w14:paraId="54D0073C" w14:textId="77777777" w:rsidR="00C43AE3" w:rsidRDefault="00C43AE3"/>
  </w:endnote>
  <w:endnote w:type="continuationSeparator" w:id="0">
    <w:p w14:paraId="143447C3" w14:textId="77777777" w:rsidR="00C43AE3" w:rsidRDefault="00C43AE3">
      <w:pPr>
        <w:spacing w:line="240" w:lineRule="auto"/>
      </w:pPr>
      <w:r>
        <w:continuationSeparator/>
      </w:r>
    </w:p>
    <w:p w14:paraId="34B1C46E" w14:textId="77777777" w:rsidR="00C43AE3" w:rsidRDefault="00C43A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FAA8A" w14:textId="77777777" w:rsidR="00C43AE3" w:rsidRDefault="00C43AE3">
      <w:pPr>
        <w:spacing w:line="240" w:lineRule="auto"/>
      </w:pPr>
      <w:r>
        <w:separator/>
      </w:r>
    </w:p>
    <w:p w14:paraId="3C0E63F9" w14:textId="77777777" w:rsidR="00C43AE3" w:rsidRDefault="00C43AE3"/>
  </w:footnote>
  <w:footnote w:type="continuationSeparator" w:id="0">
    <w:p w14:paraId="10E1FE71" w14:textId="77777777" w:rsidR="00C43AE3" w:rsidRDefault="00C43AE3">
      <w:pPr>
        <w:spacing w:line="240" w:lineRule="auto"/>
      </w:pPr>
      <w:r>
        <w:continuationSeparator/>
      </w:r>
    </w:p>
    <w:p w14:paraId="48EAEBD3" w14:textId="77777777" w:rsidR="00C43AE3" w:rsidRDefault="00C43A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F69F5" w14:textId="111E4FF5" w:rsidR="00770E5E" w:rsidRDefault="00770E5E">
    <w:pPr>
      <w:pStyle w:val="Header"/>
    </w:pPr>
    <w:r>
      <w:rPr>
        <w:b/>
        <w:bCs/>
        <w:color w:val="00B0F0"/>
        <w:sz w:val="28"/>
        <w:szCs w:val="28"/>
      </w:rPr>
      <w:t xml:space="preserve">                                                                                      </w:t>
    </w:r>
    <w:r w:rsidRPr="00770E5E">
      <w:rPr>
        <w:b/>
        <w:bCs/>
        <w:color w:val="00B0F0"/>
        <w:sz w:val="28"/>
        <w:szCs w:val="28"/>
      </w:rPr>
      <w:t>SIT720- Machine Learning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E3D86" w14:textId="77777777" w:rsidR="00B2509A" w:rsidRDefault="00B2509A" w:rsidP="00F4583F">
    <w:pPr>
      <w:pStyle w:val="Default"/>
    </w:pPr>
  </w:p>
  <w:p w14:paraId="54B36507" w14:textId="686D5CFB" w:rsidR="00B2509A" w:rsidRPr="00F4583F" w:rsidRDefault="00B2509A" w:rsidP="00F4583F">
    <w:pPr>
      <w:pStyle w:val="Header"/>
      <w:rPr>
        <w:rStyle w:val="Strong"/>
        <w:caps w:val="0"/>
      </w:rPr>
    </w:pPr>
    <w:r>
      <w:t xml:space="preserve">                                             </w:t>
    </w:r>
    <w:r w:rsidR="00770E5E">
      <w:t xml:space="preserve">                                                       </w:t>
    </w:r>
    <w:r w:rsidR="00D53337">
      <w:t xml:space="preserve"> </w:t>
    </w:r>
    <w:r w:rsidRPr="00770E5E">
      <w:rPr>
        <w:b/>
        <w:bCs/>
        <w:color w:val="00B0F0"/>
        <w:sz w:val="28"/>
        <w:szCs w:val="28"/>
      </w:rPr>
      <w:t>SIT720</w:t>
    </w:r>
    <w:r w:rsidR="007040AF" w:rsidRPr="00770E5E">
      <w:rPr>
        <w:b/>
        <w:bCs/>
        <w:color w:val="00B0F0"/>
        <w:sz w:val="28"/>
        <w:szCs w:val="28"/>
      </w:rPr>
      <w:t>-</w:t>
    </w:r>
    <w:r w:rsidRPr="00770E5E">
      <w:rPr>
        <w:b/>
        <w:bCs/>
        <w:color w:val="00B0F0"/>
        <w:sz w:val="28"/>
        <w:szCs w:val="28"/>
      </w:rPr>
      <w:t xml:space="preserve"> Machine 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E416B0"/>
    <w:multiLevelType w:val="hybridMultilevel"/>
    <w:tmpl w:val="0B2187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61167C9"/>
    <w:multiLevelType w:val="hybridMultilevel"/>
    <w:tmpl w:val="5791BD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8C301E5"/>
    <w:multiLevelType w:val="hybridMultilevel"/>
    <w:tmpl w:val="037670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FEBBE15"/>
    <w:multiLevelType w:val="hybridMultilevel"/>
    <w:tmpl w:val="46140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4">
    <w:nsid w:val="247E283B"/>
    <w:multiLevelType w:val="hybridMultilevel"/>
    <w:tmpl w:val="584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C29ECC"/>
    <w:multiLevelType w:val="hybridMultilevel"/>
    <w:tmpl w:val="7C5473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2DEC7E5E"/>
    <w:multiLevelType w:val="multilevel"/>
    <w:tmpl w:val="4E023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7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EA41DBF"/>
    <w:multiLevelType w:val="hybridMultilevel"/>
    <w:tmpl w:val="C664908C"/>
    <w:lvl w:ilvl="0" w:tplc="E720335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60F2A72"/>
    <w:multiLevelType w:val="hybridMultilevel"/>
    <w:tmpl w:val="B8C424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64A04D44"/>
    <w:multiLevelType w:val="hybridMultilevel"/>
    <w:tmpl w:val="34F54E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17"/>
  </w:num>
  <w:num w:numId="15">
    <w:abstractNumId w:val="22"/>
  </w:num>
  <w:num w:numId="16">
    <w:abstractNumId w:val="16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8"/>
  </w:num>
  <w:num w:numId="22">
    <w:abstractNumId w:val="0"/>
  </w:num>
  <w:num w:numId="23">
    <w:abstractNumId w:val="21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F"/>
    <w:rsid w:val="000D3F41"/>
    <w:rsid w:val="0026142C"/>
    <w:rsid w:val="003444BC"/>
    <w:rsid w:val="00355DCA"/>
    <w:rsid w:val="0037521A"/>
    <w:rsid w:val="00392F2C"/>
    <w:rsid w:val="005158B1"/>
    <w:rsid w:val="00551A02"/>
    <w:rsid w:val="005534FA"/>
    <w:rsid w:val="005D3A03"/>
    <w:rsid w:val="007040AF"/>
    <w:rsid w:val="00735FB0"/>
    <w:rsid w:val="00770E5E"/>
    <w:rsid w:val="008002C0"/>
    <w:rsid w:val="008C5323"/>
    <w:rsid w:val="0091725B"/>
    <w:rsid w:val="00966D41"/>
    <w:rsid w:val="009A6A3B"/>
    <w:rsid w:val="009C3660"/>
    <w:rsid w:val="00A9544C"/>
    <w:rsid w:val="00AA12E7"/>
    <w:rsid w:val="00B2509A"/>
    <w:rsid w:val="00B73F59"/>
    <w:rsid w:val="00B823AA"/>
    <w:rsid w:val="00BA45DB"/>
    <w:rsid w:val="00BB5673"/>
    <w:rsid w:val="00BF4184"/>
    <w:rsid w:val="00C0601E"/>
    <w:rsid w:val="00C31D30"/>
    <w:rsid w:val="00C43AE3"/>
    <w:rsid w:val="00CB4752"/>
    <w:rsid w:val="00CD6E39"/>
    <w:rsid w:val="00CF6E91"/>
    <w:rsid w:val="00D53337"/>
    <w:rsid w:val="00D85B68"/>
    <w:rsid w:val="00D86C4F"/>
    <w:rsid w:val="00E6004D"/>
    <w:rsid w:val="00E81978"/>
    <w:rsid w:val="00EC575E"/>
    <w:rsid w:val="00F379B7"/>
    <w:rsid w:val="00F4583F"/>
    <w:rsid w:val="00F525FA"/>
    <w:rsid w:val="00FE5B1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40C09"/>
  <w15:chartTrackingRefBased/>
  <w15:docId w15:val="{4263FB91-4283-4BEF-BE28-60BA5E24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Default">
    <w:name w:val="Default"/>
    <w:rsid w:val="00F4583F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966D41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966D41"/>
  </w:style>
  <w:style w:type="character" w:customStyle="1" w:styleId="nowrap">
    <w:name w:val="nowrap"/>
    <w:basedOn w:val="DefaultParagraphFont"/>
    <w:rsid w:val="0096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8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770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50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24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7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7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7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36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02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eb.archive.org/web/20120403153707/http:/www.jstage.jst.go.jp/browse/dsj/_vols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www.ncbi.nlm.nih.gov/pmc/articles/PMC47723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ED%20TAI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582EC472444FFFA74BF452A4165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398A5-121B-4553-907E-1B3B40D6CAEE}"/>
      </w:docPartPr>
      <w:docPartBody>
        <w:p w:rsidR="002E42CD" w:rsidRDefault="00A31474">
          <w:pPr>
            <w:pStyle w:val="58582EC472444FFFA74BF452A4165EA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74"/>
    <w:rsid w:val="00054AB4"/>
    <w:rsid w:val="002E42CD"/>
    <w:rsid w:val="00335F6D"/>
    <w:rsid w:val="005E021D"/>
    <w:rsid w:val="00806B6E"/>
    <w:rsid w:val="00A31474"/>
    <w:rsid w:val="00C40B80"/>
    <w:rsid w:val="00C92645"/>
    <w:rsid w:val="00DB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582EC472444FFFA74BF452A4165EAC">
    <w:name w:val="58582EC472444FFFA74BF452A4165EAC"/>
  </w:style>
  <w:style w:type="paragraph" w:customStyle="1" w:styleId="BD306D888F1B4E5E9ED4AF84D5D9FEE9">
    <w:name w:val="BD306D888F1B4E5E9ED4AF84D5D9FEE9"/>
  </w:style>
  <w:style w:type="paragraph" w:customStyle="1" w:styleId="FC462991B71B4C2E9B61DB8445267EDF">
    <w:name w:val="FC462991B71B4C2E9B61DB8445267EDF"/>
  </w:style>
  <w:style w:type="paragraph" w:customStyle="1" w:styleId="4FB70A57D6714818A9D2A5BDCF6D16CE">
    <w:name w:val="4FB70A57D6714818A9D2A5BDCF6D16CE"/>
  </w:style>
  <w:style w:type="paragraph" w:customStyle="1" w:styleId="F12FC257872944BCBA8828C68A2BE160">
    <w:name w:val="F12FC257872944BCBA8828C68A2BE160"/>
  </w:style>
  <w:style w:type="paragraph" w:customStyle="1" w:styleId="ABB3556BE98540A29C5A7B0ED17CCCB9">
    <w:name w:val="ABB3556BE98540A29C5A7B0ED17CCCB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5C0DE70538444FEAAF13ECF9CD5EE25">
    <w:name w:val="55C0DE70538444FEAAF13ECF9CD5EE25"/>
  </w:style>
  <w:style w:type="paragraph" w:customStyle="1" w:styleId="229CE285A1D842E09D888DA53D52810F">
    <w:name w:val="229CE285A1D842E09D888DA53D52810F"/>
  </w:style>
  <w:style w:type="paragraph" w:customStyle="1" w:styleId="73573A0AD61149738E7F294A3BF20647">
    <w:name w:val="73573A0AD61149738E7F294A3BF20647"/>
  </w:style>
  <w:style w:type="paragraph" w:customStyle="1" w:styleId="EEDC7D0FB84743AF82830C5ADCF5BF5F">
    <w:name w:val="EEDC7D0FB84743AF82830C5ADCF5BF5F"/>
  </w:style>
  <w:style w:type="paragraph" w:customStyle="1" w:styleId="550C3980CB7345B5828BF38F35A5DC6A">
    <w:name w:val="550C3980CB7345B5828BF38F35A5DC6A"/>
  </w:style>
  <w:style w:type="paragraph" w:customStyle="1" w:styleId="654E5AD3E25A47BFA1E23AAC8E2726F0">
    <w:name w:val="654E5AD3E25A47BFA1E23AAC8E2726F0"/>
  </w:style>
  <w:style w:type="paragraph" w:customStyle="1" w:styleId="2D285584CCD640A5A937D999E1C6DAC5">
    <w:name w:val="2D285584CCD640A5A937D999E1C6DAC5"/>
  </w:style>
  <w:style w:type="paragraph" w:customStyle="1" w:styleId="9C0D1DAA2BA0426E9731AC30D9FB8631">
    <w:name w:val="9C0D1DAA2BA0426E9731AC30D9FB8631"/>
  </w:style>
  <w:style w:type="paragraph" w:customStyle="1" w:styleId="65D1B18A07E343F4BF75E6DA04BC6869">
    <w:name w:val="65D1B18A07E343F4BF75E6DA04BC6869"/>
  </w:style>
  <w:style w:type="paragraph" w:customStyle="1" w:styleId="4353404A10B2463A910E569D0EE9F317">
    <w:name w:val="4353404A10B2463A910E569D0EE9F317"/>
  </w:style>
  <w:style w:type="paragraph" w:customStyle="1" w:styleId="628B813FE6AD490F8DD2D0320391F504">
    <w:name w:val="628B813FE6AD490F8DD2D0320391F504"/>
  </w:style>
  <w:style w:type="paragraph" w:customStyle="1" w:styleId="3B1D7C92F2E4486AB667025246BAE464">
    <w:name w:val="3B1D7C92F2E4486AB667025246BAE464"/>
  </w:style>
  <w:style w:type="paragraph" w:customStyle="1" w:styleId="86B044685B114642899B4CD9F366AB80">
    <w:name w:val="86B044685B114642899B4CD9F366AB80"/>
  </w:style>
  <w:style w:type="paragraph" w:customStyle="1" w:styleId="5E9EC65FE96B42508E558F2AE13AF6C0">
    <w:name w:val="5E9EC65FE96B42508E558F2AE13AF6C0"/>
  </w:style>
  <w:style w:type="paragraph" w:customStyle="1" w:styleId="B3054399C84145E69236BC5043516DAC">
    <w:name w:val="B3054399C84145E69236BC5043516DAC"/>
  </w:style>
  <w:style w:type="paragraph" w:customStyle="1" w:styleId="763EE354CB9142BF874797BD92816E5F">
    <w:name w:val="763EE354CB9142BF874797BD92816E5F"/>
  </w:style>
  <w:style w:type="paragraph" w:customStyle="1" w:styleId="B0882F5BCBFC437BAC71F717EB92C1FE">
    <w:name w:val="B0882F5BCBFC437BAC71F717EB92C1FE"/>
  </w:style>
  <w:style w:type="paragraph" w:customStyle="1" w:styleId="1490A505678F471A8811D8EA00EDE41E">
    <w:name w:val="1490A505678F471A8811D8EA00EDE41E"/>
  </w:style>
  <w:style w:type="paragraph" w:customStyle="1" w:styleId="0B5FCA2985504B3F95F7D08D253C342D">
    <w:name w:val="0B5FCA2985504B3F95F7D08D253C342D"/>
  </w:style>
  <w:style w:type="paragraph" w:customStyle="1" w:styleId="CCE2971B7A9F44D29E625D92C23813AD">
    <w:name w:val="CCE2971B7A9F44D29E625D92C23813AD"/>
  </w:style>
  <w:style w:type="paragraph" w:customStyle="1" w:styleId="672DC812B55840CCB3E5A27029A6262E">
    <w:name w:val="672DC812B55840CCB3E5A27029A6262E"/>
  </w:style>
  <w:style w:type="paragraph" w:customStyle="1" w:styleId="F93AAE13F56549C9B6508817794C1B79">
    <w:name w:val="F93AAE13F56549C9B6508817794C1B79"/>
  </w:style>
  <w:style w:type="paragraph" w:customStyle="1" w:styleId="19CA1C73ECE14D29B7149AB0A76F0462">
    <w:name w:val="19CA1C73ECE14D29B7149AB0A76F0462"/>
  </w:style>
  <w:style w:type="paragraph" w:customStyle="1" w:styleId="DFE6DD1185CB458DB14B596731AF4377">
    <w:name w:val="DFE6DD1185CB458DB14B596731AF4377"/>
  </w:style>
  <w:style w:type="paragraph" w:customStyle="1" w:styleId="43969C12CBCB4F1B83D7EA2470DF211A">
    <w:name w:val="43969C12CBCB4F1B83D7EA2470DF211A"/>
  </w:style>
  <w:style w:type="paragraph" w:customStyle="1" w:styleId="1E32C111528C4FA4ADE2ED01C8246312">
    <w:name w:val="1E32C111528C4FA4ADE2ED01C8246312"/>
  </w:style>
  <w:style w:type="paragraph" w:customStyle="1" w:styleId="05159FFFD3A142C7A982F009228D1FC3">
    <w:name w:val="05159FFFD3A142C7A982F009228D1FC3"/>
  </w:style>
  <w:style w:type="paragraph" w:customStyle="1" w:styleId="2A472FC8723A4F7FB5B4C1C5C899D29A">
    <w:name w:val="2A472FC8723A4F7FB5B4C1C5C899D29A"/>
  </w:style>
  <w:style w:type="paragraph" w:customStyle="1" w:styleId="59C00BB5A04C44D6B23E99F955D94553">
    <w:name w:val="59C00BB5A04C44D6B23E99F955D94553"/>
  </w:style>
  <w:style w:type="paragraph" w:customStyle="1" w:styleId="717E4EAC1115441B869968383ED4F3AA">
    <w:name w:val="717E4EAC1115441B869968383ED4F3AA"/>
  </w:style>
  <w:style w:type="paragraph" w:customStyle="1" w:styleId="41A61E8CAC5E491194BB95FFB7FE04DE">
    <w:name w:val="41A61E8CAC5E491194BB95FFB7FE04DE"/>
  </w:style>
  <w:style w:type="paragraph" w:customStyle="1" w:styleId="FC91837865694847A575332660786F60">
    <w:name w:val="FC91837865694847A575332660786F60"/>
  </w:style>
  <w:style w:type="paragraph" w:customStyle="1" w:styleId="C951496A39294435B6A73B6D95901BE9">
    <w:name w:val="C951496A39294435B6A73B6D95901BE9"/>
  </w:style>
  <w:style w:type="paragraph" w:customStyle="1" w:styleId="B8CC131BFD044123A821697AB412DAD8">
    <w:name w:val="B8CC131BFD044123A821697AB412DAD8"/>
  </w:style>
  <w:style w:type="paragraph" w:customStyle="1" w:styleId="4C3E18EE05C747DE8EB36BF3871B5B80">
    <w:name w:val="4C3E18EE05C747DE8EB36BF3871B5B80"/>
  </w:style>
  <w:style w:type="paragraph" w:customStyle="1" w:styleId="B8885B55DF1E4A8B8AA3D5E0F9CE9292">
    <w:name w:val="B8885B55DF1E4A8B8AA3D5E0F9CE9292"/>
  </w:style>
  <w:style w:type="paragraph" w:customStyle="1" w:styleId="9A4E10B242AE41419353B35BB48927E1">
    <w:name w:val="9A4E10B242AE41419353B35BB48927E1"/>
  </w:style>
  <w:style w:type="paragraph" w:customStyle="1" w:styleId="DEAED73663F74B28998E4938A2BFD6CE">
    <w:name w:val="DEAED73663F74B28998E4938A2BFD6CE"/>
  </w:style>
  <w:style w:type="paragraph" w:customStyle="1" w:styleId="2F34FAA2F4174D629CCFF68BC3348CEC">
    <w:name w:val="2F34FAA2F4174D629CCFF68BC3348CEC"/>
  </w:style>
  <w:style w:type="paragraph" w:customStyle="1" w:styleId="4D6B4A4FA4F046E0862F90F2C99E9F29">
    <w:name w:val="4D6B4A4FA4F046E0862F90F2C99E9F29"/>
  </w:style>
  <w:style w:type="paragraph" w:customStyle="1" w:styleId="EBC0DEF9941944B88AA59C91F82EA140">
    <w:name w:val="EBC0DEF9941944B88AA59C91F82EA140"/>
  </w:style>
  <w:style w:type="paragraph" w:customStyle="1" w:styleId="3366319BEE894EF8A841B7CE77061B9F">
    <w:name w:val="3366319BEE894EF8A841B7CE77061B9F"/>
  </w:style>
  <w:style w:type="paragraph" w:customStyle="1" w:styleId="60039FC17F7B4AB8A2052B830B9A501A">
    <w:name w:val="60039FC17F7B4AB8A2052B830B9A501A"/>
  </w:style>
  <w:style w:type="paragraph" w:customStyle="1" w:styleId="86194F29DC354B4B8706EF553CFF118B">
    <w:name w:val="86194F29DC354B4B8706EF553CFF118B"/>
  </w:style>
  <w:style w:type="paragraph" w:customStyle="1" w:styleId="FE32659119CD431C88D9B4EE81744247">
    <w:name w:val="FE32659119CD431C88D9B4EE81744247"/>
  </w:style>
  <w:style w:type="paragraph" w:customStyle="1" w:styleId="57C140E5CD044123A6FC458B62A3FD9A">
    <w:name w:val="57C140E5CD044123A6FC458B62A3FD9A"/>
  </w:style>
  <w:style w:type="paragraph" w:customStyle="1" w:styleId="6D7242160EB74290B6BA6524C45CB046">
    <w:name w:val="6D7242160EB74290B6BA6524C45CB046"/>
  </w:style>
  <w:style w:type="paragraph" w:customStyle="1" w:styleId="BCE10AE9452C43D48197D2861E899198">
    <w:name w:val="BCE10AE9452C43D48197D2861E899198"/>
  </w:style>
  <w:style w:type="paragraph" w:customStyle="1" w:styleId="472F69E8DCAA455CB8200750BA96EF94">
    <w:name w:val="472F69E8DCAA455CB8200750BA96EF94"/>
  </w:style>
  <w:style w:type="paragraph" w:customStyle="1" w:styleId="8DBF356C365042078DEADC68543DB24C">
    <w:name w:val="8DBF356C365042078DEADC68543DB24C"/>
  </w:style>
  <w:style w:type="paragraph" w:customStyle="1" w:styleId="1DCF2518325B4829B53C9D07DDEF17A9">
    <w:name w:val="1DCF2518325B4829B53C9D07DDEF17A9"/>
  </w:style>
  <w:style w:type="paragraph" w:customStyle="1" w:styleId="A3FE0022CD88467DB692A8B7F172323F">
    <w:name w:val="A3FE0022CD88467DB692A8B7F172323F"/>
  </w:style>
  <w:style w:type="paragraph" w:customStyle="1" w:styleId="8AE9E4FF7CBF428AB8C3E458CDC0D5DF">
    <w:name w:val="8AE9E4FF7CBF428AB8C3E458CDC0D5DF"/>
  </w:style>
  <w:style w:type="paragraph" w:customStyle="1" w:styleId="40D40633C29E410F9D8115D14ED8FF96">
    <w:name w:val="40D40633C29E410F9D8115D14ED8FF96"/>
  </w:style>
  <w:style w:type="paragraph" w:customStyle="1" w:styleId="B0EECC6E7E1D47B4A67A1B6D4AE740B5">
    <w:name w:val="B0EECC6E7E1D47B4A67A1B6D4AE740B5"/>
  </w:style>
  <w:style w:type="paragraph" w:customStyle="1" w:styleId="A7419007C6BA49A59BA3B0E1A9DFE9C9">
    <w:name w:val="A7419007C6BA49A59BA3B0E1A9DFE9C9"/>
  </w:style>
  <w:style w:type="paragraph" w:customStyle="1" w:styleId="6CC16FBBECB14BF1B80CBF079956E95B">
    <w:name w:val="6CC16FBBECB14BF1B80CBF079956E9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A5495AB-1BAB-4B0E-BE25-D649252C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13</TotalTime>
  <Pages>1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2: Individual Problem solving task</vt:lpstr>
    </vt:vector>
  </TitlesOfParts>
  <Company/>
  <LinksUpToDate>false</LinksUpToDate>
  <CharactersWithSpaces>12615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Assessment Task 2: Individual Problem solving task</dc:title>
  <dc:subject/>
  <dc:creator>ABC</dc:creator>
  <cp:keywords/>
  <dc:description/>
  <cp:lastModifiedBy>Windows User</cp:lastModifiedBy>
  <cp:revision>10</cp:revision>
  <dcterms:created xsi:type="dcterms:W3CDTF">2019-09-03T09:52:00Z</dcterms:created>
  <dcterms:modified xsi:type="dcterms:W3CDTF">2019-09-03T11:38:00Z</dcterms:modified>
</cp:coreProperties>
</file>